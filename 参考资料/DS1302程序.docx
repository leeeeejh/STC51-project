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BFA" w:rsidRDefault="00AC2BFA" w:rsidP="00AC2BFA">
      <w:pPr>
        <w:ind w:firstLine="31680"/>
      </w:pPr>
      <w:r>
        <w:t>#include &lt;avr/io.h&gt;</w:t>
      </w:r>
    </w:p>
    <w:p w:rsidR="00AC2BFA" w:rsidRDefault="00AC2BFA" w:rsidP="00511AEA">
      <w:pPr>
        <w:ind w:firstLine="31680"/>
      </w:pPr>
      <w:r>
        <w:t>#include &lt;avr/delay.h&gt;</w:t>
      </w:r>
    </w:p>
    <w:p w:rsidR="00AC2BFA" w:rsidRDefault="00AC2BFA" w:rsidP="00511AEA">
      <w:pPr>
        <w:ind w:firstLine="31680"/>
      </w:pPr>
      <w:r>
        <w:t>#include "DS1302.h"</w:t>
      </w:r>
    </w:p>
    <w:p w:rsidR="00AC2BFA" w:rsidRDefault="00AC2BFA" w:rsidP="00511AEA">
      <w:pPr>
        <w:ind w:firstLine="31680"/>
      </w:pPr>
      <w:r>
        <w:t>#include "spi.h"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//</w:t>
      </w:r>
      <w:r>
        <w:rPr>
          <w:rFonts w:hint="eastAsia"/>
        </w:rPr>
        <w:t>读写操作位</w:t>
      </w:r>
    </w:p>
    <w:p w:rsidR="00AC2BFA" w:rsidRDefault="00AC2BFA" w:rsidP="00511AEA">
      <w:pPr>
        <w:ind w:firstLine="31680"/>
      </w:pPr>
      <w:r>
        <w:t>#define CMD_READ</w:t>
      </w:r>
      <w:r>
        <w:tab/>
      </w:r>
      <w:r>
        <w:tab/>
      </w:r>
      <w:r>
        <w:tab/>
        <w:t>0x01</w:t>
      </w:r>
    </w:p>
    <w:p w:rsidR="00AC2BFA" w:rsidRDefault="00AC2BFA" w:rsidP="00511AEA">
      <w:pPr>
        <w:ind w:firstLine="31680"/>
      </w:pPr>
      <w:r>
        <w:t>#define CMD_WRITE</w:t>
      </w:r>
      <w:r>
        <w:tab/>
      </w:r>
      <w:r>
        <w:tab/>
      </w:r>
      <w:r>
        <w:tab/>
        <w:t>0x00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//</w:t>
      </w:r>
      <w:r>
        <w:rPr>
          <w:rFonts w:hint="eastAsia"/>
        </w:rPr>
        <w:t>时钟</w:t>
      </w:r>
      <w:r>
        <w:t xml:space="preserve"> </w:t>
      </w:r>
      <w:r>
        <w:rPr>
          <w:rFonts w:hint="eastAsia"/>
        </w:rPr>
        <w:t>命令</w:t>
      </w:r>
    </w:p>
    <w:p w:rsidR="00AC2BFA" w:rsidRDefault="00AC2BFA" w:rsidP="00511AEA">
      <w:pPr>
        <w:ind w:firstLine="31680"/>
      </w:pPr>
      <w:r>
        <w:t>#define CMD_SECOND</w:t>
      </w:r>
      <w:r>
        <w:tab/>
      </w:r>
      <w:r>
        <w:tab/>
      </w:r>
      <w:r>
        <w:tab/>
        <w:t>0x80</w:t>
      </w:r>
      <w:r>
        <w:tab/>
        <w:t>//</w:t>
      </w:r>
      <w:r>
        <w:rPr>
          <w:rFonts w:hint="eastAsia"/>
        </w:rPr>
        <w:t>秒</w:t>
      </w:r>
    </w:p>
    <w:p w:rsidR="00AC2BFA" w:rsidRDefault="00AC2BFA" w:rsidP="00511AEA">
      <w:pPr>
        <w:ind w:firstLine="31680"/>
      </w:pPr>
      <w:r>
        <w:t>#define CMD_MINUTE</w:t>
      </w:r>
      <w:r>
        <w:tab/>
      </w:r>
      <w:r>
        <w:tab/>
      </w:r>
      <w:r>
        <w:tab/>
        <w:t>0x82</w:t>
      </w:r>
      <w:r>
        <w:tab/>
        <w:t>//</w:t>
      </w:r>
      <w:r>
        <w:rPr>
          <w:rFonts w:hint="eastAsia"/>
        </w:rPr>
        <w:t>分</w:t>
      </w:r>
    </w:p>
    <w:p w:rsidR="00AC2BFA" w:rsidRDefault="00AC2BFA" w:rsidP="00511AEA">
      <w:pPr>
        <w:ind w:firstLine="31680"/>
      </w:pPr>
      <w:r>
        <w:t>#define CMD_HOUR</w:t>
      </w:r>
      <w:r>
        <w:tab/>
      </w:r>
      <w:r>
        <w:tab/>
      </w:r>
      <w:r>
        <w:tab/>
        <w:t>0x84</w:t>
      </w:r>
      <w:r>
        <w:tab/>
        <w:t>//</w:t>
      </w:r>
      <w:r>
        <w:rPr>
          <w:rFonts w:hint="eastAsia"/>
        </w:rPr>
        <w:t>时</w:t>
      </w:r>
    </w:p>
    <w:p w:rsidR="00AC2BFA" w:rsidRDefault="00AC2BFA" w:rsidP="00511AEA">
      <w:pPr>
        <w:ind w:firstLine="31680"/>
      </w:pPr>
      <w:r>
        <w:t>#define CMD_DAY</w:t>
      </w:r>
      <w:r>
        <w:tab/>
      </w:r>
      <w:r>
        <w:tab/>
      </w:r>
      <w:r>
        <w:tab/>
      </w:r>
      <w:r>
        <w:tab/>
        <w:t>0x86</w:t>
      </w:r>
      <w:r>
        <w:tab/>
        <w:t>//</w:t>
      </w:r>
      <w:r>
        <w:rPr>
          <w:rFonts w:hint="eastAsia"/>
        </w:rPr>
        <w:t>日</w:t>
      </w:r>
    </w:p>
    <w:p w:rsidR="00AC2BFA" w:rsidRDefault="00AC2BFA" w:rsidP="00511AEA">
      <w:pPr>
        <w:ind w:firstLine="31680"/>
      </w:pPr>
      <w:r>
        <w:t>#define CMD_MONTH</w:t>
      </w:r>
      <w:r>
        <w:tab/>
      </w:r>
      <w:r>
        <w:tab/>
      </w:r>
      <w:r>
        <w:tab/>
        <w:t>0x88</w:t>
      </w:r>
      <w:r>
        <w:tab/>
        <w:t>//</w:t>
      </w:r>
      <w:r>
        <w:rPr>
          <w:rFonts w:hint="eastAsia"/>
        </w:rPr>
        <w:t>月</w:t>
      </w:r>
    </w:p>
    <w:p w:rsidR="00AC2BFA" w:rsidRDefault="00AC2BFA" w:rsidP="00511AEA">
      <w:pPr>
        <w:ind w:firstLine="31680"/>
      </w:pPr>
      <w:r>
        <w:t>#define CMD_WEEK</w:t>
      </w:r>
      <w:r>
        <w:tab/>
      </w:r>
      <w:r>
        <w:tab/>
      </w:r>
      <w:r>
        <w:tab/>
        <w:t>0x8A</w:t>
      </w:r>
      <w:r>
        <w:tab/>
        <w:t>//</w:t>
      </w:r>
      <w:r>
        <w:rPr>
          <w:rFonts w:hint="eastAsia"/>
        </w:rPr>
        <w:t>星期</w:t>
      </w:r>
      <w:r>
        <w:t xml:space="preserve"> DATE</w:t>
      </w:r>
    </w:p>
    <w:p w:rsidR="00AC2BFA" w:rsidRDefault="00AC2BFA" w:rsidP="00511AEA">
      <w:pPr>
        <w:ind w:firstLine="31680"/>
      </w:pPr>
      <w:r>
        <w:t>#define CMD_YEAR</w:t>
      </w:r>
      <w:r>
        <w:tab/>
      </w:r>
      <w:r>
        <w:tab/>
      </w:r>
      <w:r>
        <w:tab/>
        <w:t>0x8C</w:t>
      </w:r>
      <w:r>
        <w:tab/>
        <w:t>//</w:t>
      </w:r>
      <w:r>
        <w:rPr>
          <w:rFonts w:hint="eastAsia"/>
        </w:rPr>
        <w:t>年</w:t>
      </w:r>
    </w:p>
    <w:p w:rsidR="00AC2BFA" w:rsidRDefault="00AC2BFA" w:rsidP="00511AEA">
      <w:pPr>
        <w:ind w:firstLine="31680"/>
      </w:pPr>
      <w:r>
        <w:t>#define CMD_CONTROL</w:t>
      </w:r>
      <w:r>
        <w:tab/>
      </w:r>
      <w:r>
        <w:tab/>
      </w:r>
      <w:r>
        <w:tab/>
        <w:t>0x8E</w:t>
      </w:r>
      <w:r>
        <w:tab/>
        <w:t>//</w:t>
      </w:r>
      <w:r>
        <w:rPr>
          <w:rFonts w:hint="eastAsia"/>
        </w:rPr>
        <w:t>控制</w:t>
      </w:r>
      <w:r>
        <w:t>(</w:t>
      </w:r>
      <w:r>
        <w:rPr>
          <w:rFonts w:hint="eastAsia"/>
        </w:rPr>
        <w:t>写保护</w:t>
      </w:r>
      <w:r>
        <w:t>)</w:t>
      </w:r>
    </w:p>
    <w:p w:rsidR="00AC2BFA" w:rsidRDefault="00AC2BFA" w:rsidP="00511AEA">
      <w:pPr>
        <w:ind w:firstLine="31680"/>
      </w:pPr>
      <w:r>
        <w:t>#define CMD_TRICKLE_CHARGE</w:t>
      </w:r>
      <w:r>
        <w:tab/>
        <w:t>0x90</w:t>
      </w:r>
      <w:r>
        <w:tab/>
        <w:t>//</w:t>
      </w:r>
      <w:r>
        <w:rPr>
          <w:rFonts w:hint="eastAsia"/>
        </w:rPr>
        <w:t>涓流充电</w:t>
      </w:r>
    </w:p>
    <w:p w:rsidR="00AC2BFA" w:rsidRDefault="00AC2BFA" w:rsidP="00511AEA">
      <w:pPr>
        <w:ind w:firstLine="31680"/>
      </w:pPr>
      <w:r>
        <w:t>#define CMD_CLOCK_BURST</w:t>
      </w:r>
      <w:r>
        <w:tab/>
      </w:r>
      <w:r>
        <w:tab/>
        <w:t>0xBE</w:t>
      </w:r>
      <w:r>
        <w:tab/>
        <w:t>//</w:t>
      </w:r>
      <w:r>
        <w:rPr>
          <w:rFonts w:hint="eastAsia"/>
        </w:rPr>
        <w:t>连续读取</w:t>
      </w:r>
    </w:p>
    <w:p w:rsidR="00AC2BFA" w:rsidRDefault="00AC2BFA" w:rsidP="00511AEA">
      <w:pPr>
        <w:ind w:firstLine="31680"/>
      </w:pPr>
      <w:r>
        <w:t>//</w:t>
      </w:r>
      <w:r>
        <w:rPr>
          <w:rFonts w:hint="eastAsia"/>
        </w:rPr>
        <w:t>时钟配置常量</w:t>
      </w:r>
    </w:p>
    <w:p w:rsidR="00AC2BFA" w:rsidRDefault="00AC2BFA" w:rsidP="00511AEA">
      <w:pPr>
        <w:ind w:firstLine="31680"/>
      </w:pPr>
      <w:r>
        <w:t>#define CFG_CLOCK_HALT</w:t>
      </w:r>
      <w:r>
        <w:tab/>
      </w:r>
      <w:r>
        <w:tab/>
        <w:t>0x80</w:t>
      </w:r>
      <w:r>
        <w:tab/>
        <w:t>//</w:t>
      </w:r>
      <w:r>
        <w:rPr>
          <w:rFonts w:hint="eastAsia"/>
        </w:rPr>
        <w:t>停止时钟控制位</w:t>
      </w:r>
      <w:r>
        <w:t xml:space="preserve">    SECOND</w:t>
      </w:r>
      <w:r>
        <w:tab/>
        <w:t>bit7</w:t>
      </w:r>
    </w:p>
    <w:p w:rsidR="00AC2BFA" w:rsidRDefault="00AC2BFA" w:rsidP="00511AEA">
      <w:pPr>
        <w:ind w:firstLine="31680"/>
      </w:pPr>
      <w:r>
        <w:t>#define CFG_12_24</w:t>
      </w:r>
      <w:r>
        <w:tab/>
      </w:r>
      <w:r>
        <w:tab/>
      </w:r>
      <w:r>
        <w:tab/>
        <w:t>0x80</w:t>
      </w:r>
      <w:r>
        <w:tab/>
        <w:t>//12/24</w:t>
      </w:r>
      <w:r>
        <w:rPr>
          <w:rFonts w:hint="eastAsia"/>
        </w:rPr>
        <w:t>小时值选择位</w:t>
      </w:r>
      <w:r>
        <w:t xml:space="preserve"> HOUR</w:t>
      </w:r>
      <w:r>
        <w:tab/>
      </w:r>
      <w:r>
        <w:tab/>
        <w:t xml:space="preserve">bit7 </w:t>
      </w:r>
    </w:p>
    <w:p w:rsidR="00AC2BFA" w:rsidRDefault="00AC2BFA" w:rsidP="00511AEA">
      <w:pPr>
        <w:ind w:firstLine="31680"/>
      </w:pPr>
      <w:r>
        <w:t>#define CFG_AM_PM</w:t>
      </w:r>
      <w:r>
        <w:tab/>
      </w:r>
      <w:r>
        <w:tab/>
      </w:r>
      <w:r>
        <w:tab/>
        <w:t>0x20</w:t>
      </w:r>
      <w:r>
        <w:tab/>
        <w:t>//AP/PM</w:t>
      </w:r>
      <w:r>
        <w:rPr>
          <w:rFonts w:hint="eastAsia"/>
        </w:rPr>
        <w:t>位</w:t>
      </w:r>
      <w:r>
        <w:t xml:space="preserve">          HOUR</w:t>
      </w:r>
      <w:r>
        <w:tab/>
      </w:r>
      <w:r>
        <w:tab/>
        <w:t xml:space="preserve">bit5 </w:t>
      </w:r>
    </w:p>
    <w:p w:rsidR="00AC2BFA" w:rsidRDefault="00AC2BFA" w:rsidP="00511AEA">
      <w:pPr>
        <w:ind w:firstLine="31680"/>
      </w:pPr>
      <w:r>
        <w:t>#define CFG_PROTECT</w:t>
      </w:r>
      <w:r>
        <w:tab/>
      </w:r>
      <w:r>
        <w:tab/>
      </w:r>
      <w:r>
        <w:tab/>
        <w:t>0x80</w:t>
      </w:r>
      <w:r>
        <w:tab/>
        <w:t>//</w:t>
      </w:r>
      <w:r>
        <w:rPr>
          <w:rFonts w:hint="eastAsia"/>
        </w:rPr>
        <w:t>写保护控制位</w:t>
      </w:r>
      <w:r>
        <w:t xml:space="preserve">      CONTROL</w:t>
      </w:r>
      <w:r>
        <w:tab/>
        <w:t xml:space="preserve">bit7 </w:t>
      </w:r>
    </w:p>
    <w:p w:rsidR="00AC2BFA" w:rsidRDefault="00AC2BFA" w:rsidP="00511AEA">
      <w:pPr>
        <w:ind w:firstLine="31680"/>
      </w:pPr>
      <w:r>
        <w:t>#define CFG_UNPROTECT</w:t>
      </w:r>
      <w:r>
        <w:tab/>
      </w:r>
      <w:r>
        <w:tab/>
        <w:t>0x00</w:t>
      </w:r>
      <w:r>
        <w:tab/>
        <w:t>//</w:t>
      </w:r>
      <w:r>
        <w:rPr>
          <w:rFonts w:hint="eastAsia"/>
        </w:rPr>
        <w:t>写保护控制位</w:t>
      </w:r>
      <w:r>
        <w:t xml:space="preserve">      CONTROL</w:t>
      </w:r>
      <w:r>
        <w:tab/>
        <w:t xml:space="preserve">bit7 </w:t>
      </w:r>
    </w:p>
    <w:p w:rsidR="00AC2BFA" w:rsidRDefault="00AC2BFA" w:rsidP="00511AEA">
      <w:pPr>
        <w:ind w:firstLine="31680"/>
      </w:pPr>
      <w:r>
        <w:t>//</w:t>
      </w:r>
      <w:r>
        <w:rPr>
          <w:rFonts w:hint="eastAsia"/>
        </w:rPr>
        <w:t>涓流充电控制常量</w:t>
      </w:r>
    </w:p>
    <w:p w:rsidR="00AC2BFA" w:rsidRDefault="00AC2BFA" w:rsidP="00511AEA">
      <w:pPr>
        <w:ind w:firstLine="31680"/>
      </w:pPr>
      <w:r>
        <w:t>#define CFG_TC_D1R2</w:t>
      </w:r>
      <w:r>
        <w:tab/>
      </w:r>
      <w:r>
        <w:tab/>
      </w:r>
      <w:r>
        <w:tab/>
        <w:t>0xA5</w:t>
      </w:r>
      <w:r>
        <w:tab/>
        <w:t xml:space="preserve">//high 1 Diode +2K Resistors  </w:t>
      </w:r>
    </w:p>
    <w:p w:rsidR="00AC2BFA" w:rsidRDefault="00AC2BFA" w:rsidP="00511AEA">
      <w:pPr>
        <w:ind w:firstLine="31680"/>
      </w:pPr>
      <w:r>
        <w:t>#define CFG_TC_D2R8</w:t>
      </w:r>
      <w:r>
        <w:tab/>
      </w:r>
      <w:r>
        <w:tab/>
      </w:r>
      <w:r>
        <w:tab/>
        <w:t>0xAB</w:t>
      </w:r>
      <w:r>
        <w:tab/>
        <w:t xml:space="preserve">//low  2 Diodes+8K Resistors  </w:t>
      </w:r>
    </w:p>
    <w:p w:rsidR="00AC2BFA" w:rsidRDefault="00AC2BFA" w:rsidP="00511AEA">
      <w:pPr>
        <w:ind w:firstLine="31680"/>
      </w:pPr>
      <w:r>
        <w:t>#define CFG_TC_DISABLED</w:t>
      </w:r>
      <w:r>
        <w:tab/>
      </w:r>
      <w:r>
        <w:tab/>
        <w:t>0x00</w:t>
      </w:r>
      <w:r>
        <w:tab/>
        <w:t>//Disabled(TCS&lt;&gt;1010 or DS=00 or RS=00)</w:t>
      </w:r>
    </w:p>
    <w:p w:rsidR="00AC2BFA" w:rsidRDefault="00AC2BFA" w:rsidP="00511AEA">
      <w:pPr>
        <w:ind w:firstLine="31680"/>
      </w:pPr>
      <w:r>
        <w:t xml:space="preserve">//RAM </w:t>
      </w:r>
      <w:r>
        <w:rPr>
          <w:rFonts w:hint="eastAsia"/>
        </w:rPr>
        <w:t>命令</w:t>
      </w:r>
    </w:p>
    <w:p w:rsidR="00AC2BFA" w:rsidRDefault="00AC2BFA" w:rsidP="00511AEA">
      <w:pPr>
        <w:ind w:firstLine="31680"/>
      </w:pPr>
      <w:r>
        <w:t>#define CMD_RAM_BASE</w:t>
      </w:r>
      <w:r>
        <w:tab/>
      </w:r>
      <w:r>
        <w:tab/>
        <w:t>0xC0</w:t>
      </w:r>
      <w:r>
        <w:tab/>
        <w:t xml:space="preserve">//RAM0~RAM30&lt;&lt;1 </w:t>
      </w:r>
      <w:r>
        <w:rPr>
          <w:rFonts w:hint="eastAsia"/>
        </w:rPr>
        <w:t>地址需左移一位</w:t>
      </w:r>
      <w:r>
        <w:t xml:space="preserve"> </w:t>
      </w:r>
    </w:p>
    <w:p w:rsidR="00AC2BFA" w:rsidRDefault="00AC2BFA" w:rsidP="00511AEA">
      <w:pPr>
        <w:ind w:firstLine="31680"/>
      </w:pPr>
      <w:r>
        <w:t>#define CMD_RAM_BURST</w:t>
      </w:r>
      <w:r>
        <w:tab/>
      </w:r>
      <w:r>
        <w:tab/>
        <w:t>0xFE</w:t>
      </w:r>
      <w:r>
        <w:tab/>
        <w:t>//</w:t>
      </w:r>
      <w:r>
        <w:rPr>
          <w:rFonts w:hint="eastAsia"/>
        </w:rPr>
        <w:t>连续读取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//M16</w:t>
      </w:r>
      <w:r>
        <w:rPr>
          <w:rFonts w:hint="eastAsia"/>
        </w:rPr>
        <w:t>管脚定义</w:t>
      </w:r>
    </w:p>
    <w:p w:rsidR="00AC2BFA" w:rsidRDefault="00AC2BFA" w:rsidP="00511AEA">
      <w:pPr>
        <w:ind w:firstLine="31680"/>
      </w:pPr>
      <w:r>
        <w:t>#define DS1302_CE</w:t>
      </w:r>
      <w:r>
        <w:tab/>
      </w:r>
      <w:r>
        <w:tab/>
      </w:r>
      <w:r>
        <w:tab/>
        <w:t>1</w:t>
      </w:r>
      <w:r>
        <w:tab/>
      </w:r>
      <w:r>
        <w:tab/>
        <w:t xml:space="preserve">//PA1 </w:t>
      </w:r>
      <w:r>
        <w:rPr>
          <w:rFonts w:hint="eastAsia"/>
        </w:rPr>
        <w:t>必须设为输出</w:t>
      </w:r>
      <w:r>
        <w:t xml:space="preserve"> ----DS1302 pin5</w:t>
      </w:r>
    </w:p>
    <w:p w:rsidR="00AC2BFA" w:rsidRDefault="00AC2BFA" w:rsidP="00511AEA">
      <w:pPr>
        <w:ind w:firstLine="31680"/>
      </w:pPr>
      <w:r>
        <w:t>//</w:t>
      </w:r>
      <w:r>
        <w:rPr>
          <w:rFonts w:hint="eastAsia"/>
        </w:rPr>
        <w:t>宏定义</w:t>
      </w:r>
    </w:p>
    <w:p w:rsidR="00AC2BFA" w:rsidRDefault="00AC2BFA" w:rsidP="00511AEA">
      <w:pPr>
        <w:ind w:firstLine="31680"/>
      </w:pPr>
      <w:r>
        <w:t>#define EnDS1302 PORTA|= (1&lt;&lt;DS1302_CE)</w:t>
      </w:r>
      <w:r>
        <w:tab/>
        <w:t xml:space="preserve">// </w:t>
      </w:r>
      <w:r>
        <w:rPr>
          <w:rFonts w:hint="eastAsia"/>
        </w:rPr>
        <w:t>置</w:t>
      </w:r>
      <w:r>
        <w:t>CE</w:t>
      </w:r>
      <w:r>
        <w:rPr>
          <w:rFonts w:hint="eastAsia"/>
        </w:rPr>
        <w:t>为高电平，使能</w:t>
      </w:r>
      <w:r>
        <w:t>SPI</w:t>
      </w:r>
      <w:r>
        <w:rPr>
          <w:rFonts w:hint="eastAsia"/>
        </w:rPr>
        <w:t>接口</w:t>
      </w:r>
    </w:p>
    <w:p w:rsidR="00AC2BFA" w:rsidRDefault="00AC2BFA" w:rsidP="00511AEA">
      <w:pPr>
        <w:ind w:firstLine="31680"/>
      </w:pPr>
      <w:r>
        <w:t>#define DiDS1302 PORTA&amp;=~(1&lt;&lt;DS1302_CE)</w:t>
      </w:r>
      <w:r>
        <w:tab/>
        <w:t xml:space="preserve">// </w:t>
      </w:r>
      <w:r>
        <w:rPr>
          <w:rFonts w:hint="eastAsia"/>
        </w:rPr>
        <w:t>置</w:t>
      </w:r>
      <w:r>
        <w:t>CE</w:t>
      </w:r>
      <w:r>
        <w:rPr>
          <w:rFonts w:hint="eastAsia"/>
        </w:rPr>
        <w:t>为低电平，关闭</w:t>
      </w:r>
      <w:r>
        <w:t>SPI</w:t>
      </w:r>
      <w:r>
        <w:rPr>
          <w:rFonts w:hint="eastAsia"/>
        </w:rPr>
        <w:t>接口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unsigned char sWEEK[]="Wr 1 2 3 4 5 6Su";</w:t>
      </w:r>
    </w:p>
    <w:p w:rsidR="00AC2BFA" w:rsidRDefault="00AC2BFA" w:rsidP="00511AEA">
      <w:pPr>
        <w:ind w:firstLine="31680"/>
      </w:pPr>
      <w:r>
        <w:t>unsigned char CURDATE[7];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/*-----------------------------------------------------------------------</w:t>
      </w:r>
    </w:p>
    <w:p w:rsidR="00AC2BFA" w:rsidRDefault="00AC2BFA" w:rsidP="00511AEA">
      <w:pPr>
        <w:ind w:firstLine="31680"/>
      </w:pPr>
      <w:r>
        <w:t xml:space="preserve">Single_SPI    : </w:t>
      </w:r>
      <w:r>
        <w:rPr>
          <w:rFonts w:hint="eastAsia"/>
        </w:rPr>
        <w:t>使用</w:t>
      </w:r>
      <w:r>
        <w:t>SPI</w:t>
      </w:r>
      <w:r>
        <w:rPr>
          <w:rFonts w:hint="eastAsia"/>
        </w:rPr>
        <w:t>接口读写数据到</w:t>
      </w:r>
      <w:r>
        <w:t>DS1302</w:t>
      </w:r>
    </w:p>
    <w:p w:rsidR="00AC2BFA" w:rsidRDefault="00AC2BFA" w:rsidP="00511AEA">
      <w:pPr>
        <w:ind w:firstLine="31680"/>
      </w:pPr>
      <w:r>
        <w:t xml:space="preserve"> </w:t>
      </w:r>
    </w:p>
    <w:p w:rsidR="00AC2BFA" w:rsidRDefault="00AC2BFA" w:rsidP="00511AEA">
      <w:pPr>
        <w:ind w:firstLine="31680"/>
      </w:pPr>
      <w:r>
        <w:rPr>
          <w:rFonts w:hint="eastAsia"/>
        </w:rPr>
        <w:t>输入参数：</w:t>
      </w:r>
      <w:r>
        <w:tab/>
        <w:t>command:</w:t>
      </w:r>
      <w:r>
        <w:tab/>
      </w:r>
      <w:r>
        <w:rPr>
          <w:rFonts w:hint="eastAsia"/>
        </w:rPr>
        <w:t>命令选择</w:t>
      </w:r>
      <w:r>
        <w:t>;</w:t>
      </w:r>
    </w:p>
    <w:p w:rsidR="00AC2BFA" w:rsidRDefault="00AC2BFA" w:rsidP="00511AEA">
      <w:pPr>
        <w:ind w:firstLine="31680"/>
      </w:pPr>
      <w:r>
        <w:tab/>
      </w:r>
      <w:r>
        <w:tab/>
      </w:r>
      <w:r>
        <w:tab/>
        <w:t>wdata:</w:t>
      </w:r>
      <w:r>
        <w:tab/>
      </w:r>
      <w:r>
        <w:tab/>
      </w:r>
      <w:r>
        <w:rPr>
          <w:rFonts w:hint="eastAsia"/>
        </w:rPr>
        <w:t>写入的数据</w:t>
      </w:r>
      <w:r>
        <w:t>;</w:t>
      </w:r>
    </w:p>
    <w:p w:rsidR="00AC2BFA" w:rsidRDefault="00AC2BFA" w:rsidP="00511AEA">
      <w:pPr>
        <w:ind w:firstLine="31680"/>
      </w:pPr>
      <w:r>
        <w:rPr>
          <w:rFonts w:hint="eastAsia"/>
        </w:rPr>
        <w:t>返回值</w:t>
      </w:r>
      <w:r>
        <w:tab/>
      </w:r>
      <w:r>
        <w:tab/>
        <w:t>rdata:</w:t>
      </w:r>
      <w:r>
        <w:tab/>
      </w:r>
      <w:r>
        <w:tab/>
      </w:r>
      <w:r>
        <w:rPr>
          <w:rFonts w:hint="eastAsia"/>
        </w:rPr>
        <w:t>读回的数据</w:t>
      </w:r>
      <w:r>
        <w:t>;</w:t>
      </w:r>
      <w:r>
        <w:tab/>
      </w:r>
    </w:p>
    <w:p w:rsidR="00AC2BFA" w:rsidRDefault="00AC2BFA" w:rsidP="00511AEA">
      <w:pPr>
        <w:ind w:firstLine="31680"/>
      </w:pPr>
      <w:r>
        <w:t xml:space="preserve">   (SPI</w:t>
      </w:r>
      <w:r>
        <w:rPr>
          <w:rFonts w:hint="eastAsia"/>
        </w:rPr>
        <w:t>的收发是同时进行的</w:t>
      </w:r>
      <w:r>
        <w:t>)</w:t>
      </w:r>
    </w:p>
    <w:p w:rsidR="00AC2BFA" w:rsidRDefault="00AC2BFA" w:rsidP="00511AEA">
      <w:pPr>
        <w:ind w:firstLine="31680"/>
      </w:pPr>
      <w:r>
        <w:t>-----------------------------------------------------------------------*/</w:t>
      </w:r>
    </w:p>
    <w:p w:rsidR="00AC2BFA" w:rsidRDefault="00AC2BFA" w:rsidP="00511AEA">
      <w:pPr>
        <w:ind w:firstLine="31680"/>
      </w:pPr>
      <w:r>
        <w:t>unsigned char Single_SPI(unsigned char command,unsigned char wdata)</w:t>
      </w:r>
    </w:p>
    <w:p w:rsidR="00AC2BFA" w:rsidRDefault="00AC2BFA" w:rsidP="00511AEA">
      <w:pPr>
        <w:ind w:firstLine="31680"/>
      </w:pPr>
      <w:r>
        <w:t>{</w:t>
      </w:r>
    </w:p>
    <w:p w:rsidR="00AC2BFA" w:rsidRDefault="00AC2BFA" w:rsidP="00511AEA">
      <w:pPr>
        <w:ind w:firstLine="31680"/>
      </w:pPr>
      <w:r>
        <w:tab/>
        <w:t>unsigned char rdata;</w:t>
      </w:r>
    </w:p>
    <w:p w:rsidR="00AC2BFA" w:rsidRDefault="00AC2BFA" w:rsidP="00511AEA">
      <w:pPr>
        <w:ind w:firstLine="31680"/>
      </w:pPr>
      <w:r>
        <w:t xml:space="preserve">    EnDS1302;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使能</w:t>
      </w:r>
      <w:r>
        <w:t>LCD</w:t>
      </w:r>
    </w:p>
    <w:p w:rsidR="00AC2BFA" w:rsidRDefault="00AC2BFA" w:rsidP="00511AEA">
      <w:pPr>
        <w:ind w:firstLine="31680"/>
      </w:pPr>
      <w:r>
        <w:t xml:space="preserve">    _delay_us(10);</w:t>
      </w:r>
    </w:p>
    <w:p w:rsidR="00AC2BFA" w:rsidRDefault="00AC2BFA" w:rsidP="00511AEA">
      <w:pPr>
        <w:ind w:firstLine="31680"/>
      </w:pPr>
      <w:r>
        <w:t xml:space="preserve">    spi_rw(command);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传送命令到</w:t>
      </w:r>
      <w:r>
        <w:t>SPI</w:t>
      </w:r>
      <w:r>
        <w:rPr>
          <w:rFonts w:hint="eastAsia"/>
        </w:rPr>
        <w:t>寄存器</w:t>
      </w:r>
    </w:p>
    <w:p w:rsidR="00AC2BFA" w:rsidRDefault="00AC2BFA" w:rsidP="00511AEA">
      <w:pPr>
        <w:ind w:firstLine="31680"/>
      </w:pPr>
      <w:r>
        <w:t xml:space="preserve">    _delay_us(10);</w:t>
      </w:r>
    </w:p>
    <w:p w:rsidR="00AC2BFA" w:rsidRDefault="00AC2BFA" w:rsidP="00511AEA">
      <w:pPr>
        <w:ind w:firstLine="31680"/>
      </w:pPr>
      <w:r>
        <w:t xml:space="preserve">    rdata = spi_rw(wdata);</w:t>
      </w:r>
      <w:r>
        <w:tab/>
      </w:r>
      <w:r>
        <w:tab/>
      </w:r>
      <w:r>
        <w:tab/>
        <w:t xml:space="preserve"> </w:t>
      </w:r>
      <w:r>
        <w:tab/>
        <w:t xml:space="preserve">// </w:t>
      </w:r>
      <w:r>
        <w:rPr>
          <w:rFonts w:hint="eastAsia"/>
        </w:rPr>
        <w:t>传送数据到</w:t>
      </w:r>
      <w:r>
        <w:t>SPI</w:t>
      </w:r>
      <w:r>
        <w:rPr>
          <w:rFonts w:hint="eastAsia"/>
        </w:rPr>
        <w:t>寄存器</w:t>
      </w:r>
    </w:p>
    <w:p w:rsidR="00AC2BFA" w:rsidRDefault="00AC2BFA" w:rsidP="00511AEA">
      <w:pPr>
        <w:ind w:firstLine="31680"/>
      </w:pPr>
      <w:r>
        <w:t xml:space="preserve">    DiDS1302;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关断</w:t>
      </w:r>
      <w:r>
        <w:t>LCD SPI</w:t>
      </w:r>
      <w:r>
        <w:rPr>
          <w:rFonts w:hint="eastAsia"/>
        </w:rPr>
        <w:t>通讯</w:t>
      </w:r>
    </w:p>
    <w:p w:rsidR="00AC2BFA" w:rsidRDefault="00AC2BFA" w:rsidP="00511AEA">
      <w:pPr>
        <w:ind w:firstLine="31680"/>
      </w:pPr>
      <w:r>
        <w:t xml:space="preserve">    _delay_us(10);</w:t>
      </w:r>
    </w:p>
    <w:p w:rsidR="00AC2BFA" w:rsidRDefault="00AC2BFA" w:rsidP="00511AEA">
      <w:pPr>
        <w:ind w:firstLine="31680"/>
      </w:pPr>
      <w:r>
        <w:t xml:space="preserve">    return rdata;</w:t>
      </w:r>
    </w:p>
    <w:p w:rsidR="00AC2BFA" w:rsidRDefault="00AC2BFA" w:rsidP="00511AEA">
      <w:pPr>
        <w:ind w:firstLine="31680"/>
      </w:pPr>
      <w:r>
        <w:t>}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/*-----------------------------------------------------------------------</w:t>
      </w:r>
    </w:p>
    <w:p w:rsidR="00AC2BFA" w:rsidRDefault="00AC2BFA" w:rsidP="00511AEA">
      <w:pPr>
        <w:ind w:firstLine="31680"/>
      </w:pPr>
      <w:r>
        <w:t xml:space="preserve">Burst_SPI    : </w:t>
      </w:r>
      <w:r>
        <w:rPr>
          <w:rFonts w:hint="eastAsia"/>
        </w:rPr>
        <w:t>使用</w:t>
      </w:r>
      <w:r>
        <w:t>SPI</w:t>
      </w:r>
      <w:r>
        <w:rPr>
          <w:rFonts w:hint="eastAsia"/>
        </w:rPr>
        <w:t>接口读写一批数据到</w:t>
      </w:r>
      <w:r>
        <w:t>DS1302</w:t>
      </w:r>
    </w:p>
    <w:p w:rsidR="00AC2BFA" w:rsidRDefault="00AC2BFA" w:rsidP="00511AEA">
      <w:pPr>
        <w:ind w:firstLine="31680"/>
      </w:pPr>
      <w:r>
        <w:t xml:space="preserve"> </w:t>
      </w:r>
    </w:p>
    <w:p w:rsidR="00AC2BFA" w:rsidRDefault="00AC2BFA" w:rsidP="00511AEA">
      <w:pPr>
        <w:ind w:firstLine="31680"/>
      </w:pPr>
      <w:r>
        <w:rPr>
          <w:rFonts w:hint="eastAsia"/>
        </w:rPr>
        <w:t>输入参数：</w:t>
      </w:r>
      <w:r>
        <w:tab/>
        <w:t>CMD:</w:t>
      </w:r>
      <w:r>
        <w:tab/>
      </w:r>
      <w:r>
        <w:tab/>
      </w:r>
      <w:r>
        <w:rPr>
          <w:rFonts w:hint="eastAsia"/>
        </w:rPr>
        <w:t>选择</w:t>
      </w:r>
      <w:r>
        <w:t>Clock/RAM</w:t>
      </w:r>
      <w:r>
        <w:rPr>
          <w:rFonts w:hint="eastAsia"/>
        </w:rPr>
        <w:t>，选择读写</w:t>
      </w:r>
    </w:p>
    <w:p w:rsidR="00AC2BFA" w:rsidRDefault="00AC2BFA" w:rsidP="00511AEA">
      <w:pPr>
        <w:ind w:firstLine="31680"/>
      </w:pPr>
      <w:r>
        <w:tab/>
      </w:r>
      <w:r>
        <w:tab/>
      </w:r>
      <w:r>
        <w:tab/>
        <w:t>lenth:</w:t>
      </w:r>
      <w:r>
        <w:tab/>
      </w:r>
      <w:r>
        <w:tab/>
      </w:r>
      <w:r>
        <w:rPr>
          <w:rFonts w:hint="eastAsia"/>
        </w:rPr>
        <w:t>数据长度</w:t>
      </w:r>
    </w:p>
    <w:p w:rsidR="00AC2BFA" w:rsidRDefault="00AC2BFA" w:rsidP="00511AEA">
      <w:pPr>
        <w:ind w:firstLine="31680"/>
      </w:pPr>
      <w:r>
        <w:tab/>
      </w:r>
      <w:r>
        <w:tab/>
      </w:r>
      <w:r>
        <w:tab/>
        <w:t>pwdata:</w:t>
      </w:r>
      <w:r>
        <w:tab/>
      </w:r>
      <w:r>
        <w:tab/>
      </w:r>
      <w:r>
        <w:rPr>
          <w:rFonts w:hint="eastAsia"/>
        </w:rPr>
        <w:t>写入数据的缓冲区</w:t>
      </w:r>
      <w:r>
        <w:t>;</w:t>
      </w:r>
    </w:p>
    <w:p w:rsidR="00AC2BFA" w:rsidRDefault="00AC2BFA" w:rsidP="00511AEA">
      <w:pPr>
        <w:ind w:firstLine="31680"/>
      </w:pPr>
      <w:r>
        <w:tab/>
      </w:r>
      <w:r>
        <w:tab/>
      </w:r>
      <w:r>
        <w:tab/>
        <w:t>prdata:</w:t>
      </w:r>
      <w:r>
        <w:tab/>
      </w:r>
      <w:r>
        <w:tab/>
      </w:r>
      <w:r>
        <w:rPr>
          <w:rFonts w:hint="eastAsia"/>
        </w:rPr>
        <w:t>读回数据的缓冲区</w:t>
      </w:r>
      <w:r>
        <w:t>;</w:t>
      </w:r>
      <w:r>
        <w:tab/>
      </w:r>
    </w:p>
    <w:p w:rsidR="00AC2BFA" w:rsidRDefault="00AC2BFA" w:rsidP="00511AEA">
      <w:pPr>
        <w:ind w:firstLine="31680"/>
      </w:pPr>
      <w:r>
        <w:t xml:space="preserve">   (SPI</w:t>
      </w:r>
      <w:r>
        <w:rPr>
          <w:rFonts w:hint="eastAsia"/>
        </w:rPr>
        <w:t>的收发是同时进行的</w:t>
      </w:r>
      <w:r>
        <w:t>)</w:t>
      </w:r>
    </w:p>
    <w:p w:rsidR="00AC2BFA" w:rsidRDefault="00AC2BFA" w:rsidP="00511AEA">
      <w:pPr>
        <w:ind w:firstLine="31680"/>
      </w:pPr>
      <w:r>
        <w:rPr>
          <w:rFonts w:hint="eastAsia"/>
        </w:rPr>
        <w:t>读</w:t>
      </w:r>
      <w:r>
        <w:t>CLOCK</w:t>
      </w:r>
      <w:r>
        <w:rPr>
          <w:rFonts w:hint="eastAsia"/>
        </w:rPr>
        <w:t>的数据从</w:t>
      </w:r>
      <w:r>
        <w:t>SECOND</w:t>
      </w:r>
      <w:r>
        <w:rPr>
          <w:rFonts w:hint="eastAsia"/>
        </w:rPr>
        <w:t>寄存器开始，到</w:t>
      </w:r>
      <w:r>
        <w:t>CONTROL</w:t>
      </w:r>
      <w:r>
        <w:rPr>
          <w:rFonts w:hint="eastAsia"/>
        </w:rPr>
        <w:t>寄存器，最大</w:t>
      </w:r>
      <w:r>
        <w:t>8</w:t>
      </w:r>
      <w:r>
        <w:rPr>
          <w:rFonts w:hint="eastAsia"/>
        </w:rPr>
        <w:t>字节</w:t>
      </w:r>
    </w:p>
    <w:p w:rsidR="00AC2BFA" w:rsidRDefault="00AC2BFA" w:rsidP="00511AEA">
      <w:pPr>
        <w:ind w:firstLine="31680"/>
      </w:pPr>
      <w:r>
        <w:rPr>
          <w:rFonts w:hint="eastAsia"/>
        </w:rPr>
        <w:t>写</w:t>
      </w:r>
      <w:r>
        <w:t>CLOCK</w:t>
      </w:r>
      <w:r>
        <w:rPr>
          <w:rFonts w:hint="eastAsia"/>
        </w:rPr>
        <w:t>的数据必须一次写完</w:t>
      </w:r>
      <w:r>
        <w:t>8</w:t>
      </w:r>
      <w:r>
        <w:rPr>
          <w:rFonts w:hint="eastAsia"/>
        </w:rPr>
        <w:t>个字节</w:t>
      </w:r>
    </w:p>
    <w:p w:rsidR="00AC2BFA" w:rsidRDefault="00AC2BFA" w:rsidP="00511AEA">
      <w:pPr>
        <w:ind w:firstLine="31680"/>
      </w:pPr>
      <w:r>
        <w:rPr>
          <w:rFonts w:hint="eastAsia"/>
        </w:rPr>
        <w:t>读写</w:t>
      </w:r>
      <w:r>
        <w:t>RAM</w:t>
      </w:r>
      <w:r>
        <w:rPr>
          <w:rFonts w:hint="eastAsia"/>
        </w:rPr>
        <w:t>的数据从</w:t>
      </w:r>
      <w:r>
        <w:t xml:space="preserve"> RAM0</w:t>
      </w:r>
      <w:r>
        <w:rPr>
          <w:rFonts w:hint="eastAsia"/>
        </w:rPr>
        <w:t>地址开始，到</w:t>
      </w:r>
      <w:r>
        <w:t>RAM30</w:t>
      </w:r>
      <w:r>
        <w:rPr>
          <w:rFonts w:hint="eastAsia"/>
        </w:rPr>
        <w:t>地址</w:t>
      </w:r>
      <w:r>
        <w:t>,</w:t>
      </w:r>
      <w:r>
        <w:rPr>
          <w:rFonts w:hint="eastAsia"/>
        </w:rPr>
        <w:t>最大</w:t>
      </w:r>
      <w:r>
        <w:t>31</w:t>
      </w:r>
      <w:r>
        <w:rPr>
          <w:rFonts w:hint="eastAsia"/>
        </w:rPr>
        <w:t>字节</w:t>
      </w:r>
    </w:p>
    <w:p w:rsidR="00AC2BFA" w:rsidRDefault="00AC2BFA" w:rsidP="00511AEA">
      <w:pPr>
        <w:ind w:firstLine="31680"/>
      </w:pPr>
      <w:r>
        <w:t>-----------------------------------------------------------------------*/</w:t>
      </w:r>
    </w:p>
    <w:p w:rsidR="00AC2BFA" w:rsidRDefault="00AC2BFA" w:rsidP="00511AEA">
      <w:pPr>
        <w:ind w:firstLine="31680"/>
      </w:pPr>
      <w:r>
        <w:t>void Burst_SPI(unsigned char CMD,unsigned char len,</w:t>
      </w:r>
    </w:p>
    <w:p w:rsidR="00AC2BFA" w:rsidRDefault="00AC2BFA" w:rsidP="00511AEA">
      <w:pPr>
        <w:ind w:firstLine="31680"/>
      </w:pPr>
      <w:r>
        <w:tab/>
      </w:r>
      <w:r>
        <w:tab/>
      </w:r>
      <w:r>
        <w:tab/>
      </w:r>
      <w:r>
        <w:tab/>
      </w:r>
      <w:r>
        <w:tab/>
      </w:r>
      <w:r>
        <w:tab/>
        <w:t>unsigned char *pwdata,unsigned char *prdata)</w:t>
      </w:r>
    </w:p>
    <w:p w:rsidR="00AC2BFA" w:rsidRDefault="00AC2BFA" w:rsidP="00511AEA">
      <w:pPr>
        <w:ind w:firstLine="31680"/>
      </w:pPr>
      <w:r>
        <w:t>{</w:t>
      </w:r>
    </w:p>
    <w:p w:rsidR="00AC2BFA" w:rsidRDefault="00AC2BFA" w:rsidP="00511AEA">
      <w:pPr>
        <w:ind w:firstLine="31680"/>
      </w:pPr>
      <w:r>
        <w:t xml:space="preserve">    EnDS1302;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使能</w:t>
      </w:r>
      <w:r>
        <w:t>SPI</w:t>
      </w:r>
      <w:r>
        <w:rPr>
          <w:rFonts w:hint="eastAsia"/>
        </w:rPr>
        <w:t>通讯</w:t>
      </w:r>
    </w:p>
    <w:p w:rsidR="00AC2BFA" w:rsidRDefault="00AC2BFA" w:rsidP="00511AEA">
      <w:pPr>
        <w:ind w:firstLine="31680"/>
      </w:pPr>
      <w:r>
        <w:t xml:space="preserve">    _delay_us(10);</w:t>
      </w:r>
    </w:p>
    <w:p w:rsidR="00AC2BFA" w:rsidRDefault="00AC2BFA" w:rsidP="00511AEA">
      <w:pPr>
        <w:ind w:firstLine="31680"/>
      </w:pPr>
      <w:r>
        <w:tab/>
        <w:t>spi_rw(CMD);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传送命令到</w:t>
      </w:r>
      <w:r>
        <w:t>SPI</w:t>
      </w:r>
      <w:r>
        <w:rPr>
          <w:rFonts w:hint="eastAsia"/>
        </w:rPr>
        <w:t>寄存器</w:t>
      </w:r>
    </w:p>
    <w:p w:rsidR="00AC2BFA" w:rsidRDefault="00AC2BFA" w:rsidP="00511AEA">
      <w:pPr>
        <w:ind w:firstLine="31680"/>
      </w:pPr>
      <w:r>
        <w:t xml:space="preserve">    _delay_us(10);    </w:t>
      </w:r>
    </w:p>
    <w:p w:rsidR="00AC2BFA" w:rsidRDefault="00AC2BFA" w:rsidP="00511AEA">
      <w:pPr>
        <w:ind w:firstLine="31680"/>
      </w:pPr>
      <w:r>
        <w:t xml:space="preserve">    while (len--)</w:t>
      </w:r>
    </w:p>
    <w:p w:rsidR="00AC2BFA" w:rsidRDefault="00AC2BFA" w:rsidP="00511AEA">
      <w:pPr>
        <w:ind w:firstLine="31680"/>
      </w:pPr>
      <w:r>
        <w:t xml:space="preserve">    {</w:t>
      </w:r>
    </w:p>
    <w:p w:rsidR="00AC2BFA" w:rsidRDefault="00AC2BFA" w:rsidP="00511AEA">
      <w:pPr>
        <w:ind w:firstLine="31680"/>
      </w:pPr>
      <w:r>
        <w:t xml:space="preserve">    </w:t>
      </w:r>
      <w:r>
        <w:tab/>
        <w:t>*prdata++=spi_rw(*pwdata++);</w:t>
      </w:r>
      <w:r>
        <w:tab/>
      </w:r>
      <w:r>
        <w:tab/>
        <w:t xml:space="preserve">// </w:t>
      </w:r>
      <w:r>
        <w:rPr>
          <w:rFonts w:hint="eastAsia"/>
        </w:rPr>
        <w:t>传送数据到</w:t>
      </w:r>
      <w:r>
        <w:t>SPI</w:t>
      </w:r>
      <w:r>
        <w:rPr>
          <w:rFonts w:hint="eastAsia"/>
        </w:rPr>
        <w:t>寄存器</w:t>
      </w:r>
    </w:p>
    <w:p w:rsidR="00AC2BFA" w:rsidRDefault="00AC2BFA" w:rsidP="00511AEA">
      <w:pPr>
        <w:ind w:firstLine="31680"/>
      </w:pPr>
      <w:r>
        <w:tab/>
        <w:t>};</w:t>
      </w:r>
    </w:p>
    <w:p w:rsidR="00AC2BFA" w:rsidRDefault="00AC2BFA" w:rsidP="00511AEA">
      <w:pPr>
        <w:ind w:firstLine="31680"/>
      </w:pPr>
      <w:r>
        <w:tab/>
        <w:t>DiDS1302;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关断</w:t>
      </w:r>
      <w:r>
        <w:t>SPI</w:t>
      </w:r>
      <w:r>
        <w:rPr>
          <w:rFonts w:hint="eastAsia"/>
        </w:rPr>
        <w:t>通讯</w:t>
      </w:r>
    </w:p>
    <w:p w:rsidR="00AC2BFA" w:rsidRDefault="00AC2BFA" w:rsidP="00511AEA">
      <w:pPr>
        <w:ind w:firstLine="31680"/>
      </w:pPr>
      <w:r>
        <w:t xml:space="preserve">    _delay_us(10);</w:t>
      </w:r>
    </w:p>
    <w:p w:rsidR="00AC2BFA" w:rsidRDefault="00AC2BFA" w:rsidP="00511AEA">
      <w:pPr>
        <w:ind w:firstLine="31680"/>
      </w:pPr>
      <w:r>
        <w:t>}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//</w:t>
      </w:r>
      <w:r>
        <w:rPr>
          <w:rFonts w:hint="eastAsia"/>
        </w:rPr>
        <w:t>检测</w:t>
      </w:r>
      <w:r>
        <w:t>DS1302</w:t>
      </w:r>
    </w:p>
    <w:p w:rsidR="00AC2BFA" w:rsidRDefault="00AC2BFA" w:rsidP="00511AEA">
      <w:pPr>
        <w:ind w:firstLine="31680"/>
      </w:pPr>
      <w:r>
        <w:t>unsigned char check_RTC(void)</w:t>
      </w:r>
    </w:p>
    <w:p w:rsidR="00AC2BFA" w:rsidRDefault="00AC2BFA" w:rsidP="00511AEA">
      <w:pPr>
        <w:ind w:firstLine="31680"/>
      </w:pPr>
      <w:r>
        <w:t>{</w:t>
      </w:r>
    </w:p>
    <w:p w:rsidR="00AC2BFA" w:rsidRDefault="00AC2BFA" w:rsidP="00511AEA">
      <w:pPr>
        <w:ind w:firstLine="31680"/>
      </w:pPr>
      <w:r>
        <w:tab/>
        <w:t>unsigned char i;</w:t>
      </w:r>
    </w:p>
    <w:p w:rsidR="00AC2BFA" w:rsidRDefault="00AC2BFA" w:rsidP="00511AEA">
      <w:pPr>
        <w:ind w:firstLine="31680"/>
      </w:pPr>
      <w:r>
        <w:t xml:space="preserve">    Single_SPI(CMD_CONTROL|CMD_WRITE,CFG_UNPROTECT);//</w:t>
      </w:r>
      <w:r>
        <w:rPr>
          <w:rFonts w:hint="eastAsia"/>
        </w:rPr>
        <w:t>写允许</w:t>
      </w:r>
    </w:p>
    <w:p w:rsidR="00AC2BFA" w:rsidRDefault="00AC2BFA" w:rsidP="00511AEA">
      <w:pPr>
        <w:ind w:firstLine="31680"/>
      </w:pPr>
      <w:r>
        <w:t xml:space="preserve">    Single_SPI(CMD_RAM_BASE|CMD_WRITE,0xA5);</w:t>
      </w:r>
      <w:r>
        <w:tab/>
      </w:r>
      <w:r>
        <w:tab/>
        <w:t>//</w:t>
      </w:r>
      <w:r>
        <w:rPr>
          <w:rFonts w:hint="eastAsia"/>
        </w:rPr>
        <w:t>写</w:t>
      </w:r>
      <w:r>
        <w:t>RAM0</w:t>
      </w:r>
    </w:p>
    <w:p w:rsidR="00AC2BFA" w:rsidRDefault="00AC2BFA" w:rsidP="00511AEA">
      <w:pPr>
        <w:ind w:firstLine="31680"/>
      </w:pPr>
      <w:r>
        <w:t xml:space="preserve">    Single_SPI(CMD_CONTROL|CMD_WRITE,CFG_PROTECT);</w:t>
      </w:r>
      <w:r>
        <w:tab/>
        <w:t>//</w:t>
      </w:r>
      <w:r>
        <w:rPr>
          <w:rFonts w:hint="eastAsia"/>
        </w:rPr>
        <w:t>写保护</w:t>
      </w:r>
    </w:p>
    <w:p w:rsidR="00AC2BFA" w:rsidRDefault="00AC2BFA" w:rsidP="00511AEA">
      <w:pPr>
        <w:ind w:firstLine="31680"/>
      </w:pPr>
      <w:r>
        <w:t xml:space="preserve">    i=Single_SPI(CMD_RAM_BASE|CMD_READ,0);</w:t>
      </w:r>
      <w:r>
        <w:tab/>
      </w:r>
      <w:r>
        <w:tab/>
      </w:r>
      <w:r>
        <w:tab/>
        <w:t>//</w:t>
      </w:r>
      <w:r>
        <w:rPr>
          <w:rFonts w:hint="eastAsia"/>
        </w:rPr>
        <w:t>读取</w:t>
      </w:r>
      <w:r>
        <w:t>RAM0</w:t>
      </w:r>
    </w:p>
    <w:p w:rsidR="00AC2BFA" w:rsidRDefault="00AC2BFA" w:rsidP="00511AEA">
      <w:pPr>
        <w:ind w:firstLine="31680"/>
      </w:pPr>
      <w:r>
        <w:t xml:space="preserve">    if(i==0xA5)</w:t>
      </w:r>
      <w:r>
        <w:tab/>
        <w:t>return 1;</w:t>
      </w:r>
    </w:p>
    <w:p w:rsidR="00AC2BFA" w:rsidRDefault="00AC2BFA" w:rsidP="00511AEA">
      <w:pPr>
        <w:ind w:firstLine="31680"/>
      </w:pPr>
      <w:r>
        <w:t xml:space="preserve">    else </w:t>
      </w:r>
      <w:r>
        <w:tab/>
      </w:r>
      <w:r>
        <w:tab/>
        <w:t>return 0;</w:t>
      </w:r>
    </w:p>
    <w:p w:rsidR="00AC2BFA" w:rsidRDefault="00AC2BFA" w:rsidP="00511AEA">
      <w:pPr>
        <w:ind w:firstLine="31680"/>
      </w:pPr>
      <w:r>
        <w:t>}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//</w:t>
      </w:r>
      <w:r>
        <w:rPr>
          <w:rFonts w:hint="eastAsia"/>
        </w:rPr>
        <w:t>初始化</w:t>
      </w:r>
      <w:r>
        <w:t>DS1302</w:t>
      </w:r>
    </w:p>
    <w:p w:rsidR="00AC2BFA" w:rsidRDefault="00AC2BFA" w:rsidP="00511AEA">
      <w:pPr>
        <w:ind w:firstLine="31680"/>
      </w:pPr>
      <w:r>
        <w:t>void init_RTC(char *init_data)</w:t>
      </w:r>
    </w:p>
    <w:p w:rsidR="00AC2BFA" w:rsidRDefault="00AC2BFA" w:rsidP="00511AEA">
      <w:pPr>
        <w:ind w:firstLine="31680"/>
      </w:pPr>
      <w:r>
        <w:t>{</w:t>
      </w:r>
    </w:p>
    <w:p w:rsidR="00AC2BFA" w:rsidRDefault="00AC2BFA" w:rsidP="00511AEA">
      <w:pPr>
        <w:ind w:firstLine="31680"/>
      </w:pPr>
      <w:r>
        <w:tab/>
        <w:t>unsigned char temp[8];</w:t>
      </w:r>
    </w:p>
    <w:p w:rsidR="00AC2BFA" w:rsidRDefault="00AC2BFA" w:rsidP="00511AEA">
      <w:pPr>
        <w:ind w:firstLine="31680"/>
      </w:pPr>
      <w:r>
        <w:tab/>
      </w:r>
    </w:p>
    <w:p w:rsidR="00AC2BFA" w:rsidRDefault="00AC2BFA" w:rsidP="00511AEA">
      <w:pPr>
        <w:ind w:firstLine="31680"/>
      </w:pPr>
      <w:r>
        <w:t xml:space="preserve">    DiDS1302;</w:t>
      </w:r>
    </w:p>
    <w:p w:rsidR="00AC2BFA" w:rsidRDefault="00AC2BFA" w:rsidP="00511AEA">
      <w:pPr>
        <w:ind w:firstLine="31680"/>
      </w:pPr>
      <w:r>
        <w:tab/>
      </w:r>
    </w:p>
    <w:p w:rsidR="00AC2BFA" w:rsidRDefault="00AC2BFA" w:rsidP="00511AEA">
      <w:pPr>
        <w:ind w:firstLine="31680"/>
      </w:pPr>
      <w:r>
        <w:tab/>
        <w:t>DDRA|= (1&lt;&lt;DS1302_CE);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 xml:space="preserve">    Single_SPI(CMD_CONTROL|CMD_WRITE,CFG_UNPROTECT);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写允许</w:t>
      </w:r>
    </w:p>
    <w:p w:rsidR="00AC2BFA" w:rsidRDefault="00AC2BFA" w:rsidP="00511AEA">
      <w:pPr>
        <w:ind w:firstLine="31680"/>
      </w:pPr>
      <w:r>
        <w:t xml:space="preserve">    Burst_SPI(CMD_CLOCK_BURST|CMD_WRITE,8,init_data,&amp;temp[0]);</w:t>
      </w:r>
      <w:r>
        <w:tab/>
        <w:t>//</w:t>
      </w:r>
      <w:r>
        <w:rPr>
          <w:rFonts w:hint="eastAsia"/>
        </w:rPr>
        <w:t>初始化时间</w:t>
      </w:r>
    </w:p>
    <w:p w:rsidR="00AC2BFA" w:rsidRDefault="00AC2BFA" w:rsidP="00511AEA">
      <w:pPr>
        <w:ind w:firstLine="31680"/>
      </w:pPr>
      <w:r>
        <w:t xml:space="preserve">    Single_SPI(CMD_TRICKLE_CHARGE,CFG_TC_D1R2);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涓流充电选择</w:t>
      </w:r>
    </w:p>
    <w:p w:rsidR="00AC2BFA" w:rsidRDefault="00AC2BFA" w:rsidP="00511AEA">
      <w:pPr>
        <w:ind w:firstLine="31680"/>
      </w:pPr>
      <w:r>
        <w:t xml:space="preserve">    Single_SPI(CMD_CONTROL|CMD_WRITE,CFG_PROTECT);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写保护</w:t>
      </w:r>
    </w:p>
    <w:p w:rsidR="00AC2BFA" w:rsidRDefault="00AC2BFA" w:rsidP="00511AEA">
      <w:pPr>
        <w:ind w:firstLine="31680"/>
      </w:pPr>
      <w:r>
        <w:t>}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//</w:t>
      </w:r>
      <w:r>
        <w:rPr>
          <w:rFonts w:hint="eastAsia"/>
        </w:rPr>
        <w:t>压缩</w:t>
      </w:r>
      <w:r>
        <w:t>BCD</w:t>
      </w:r>
      <w:r>
        <w:rPr>
          <w:rFonts w:hint="eastAsia"/>
        </w:rPr>
        <w:t>码转换成</w:t>
      </w:r>
      <w:r>
        <w:t>ASCII</w:t>
      </w:r>
      <w:r>
        <w:rPr>
          <w:rFonts w:hint="eastAsia"/>
        </w:rPr>
        <w:t>码</w:t>
      </w:r>
    </w:p>
    <w:p w:rsidR="00AC2BFA" w:rsidRDefault="00AC2BFA" w:rsidP="00511AEA">
      <w:pPr>
        <w:ind w:firstLine="31680"/>
      </w:pPr>
      <w:r>
        <w:t>void BCDtoASCII(unsigned char cBCD,unsigned char *pstr)</w:t>
      </w:r>
    </w:p>
    <w:p w:rsidR="00AC2BFA" w:rsidRDefault="00AC2BFA" w:rsidP="00511AEA">
      <w:pPr>
        <w:ind w:firstLine="31680"/>
      </w:pPr>
      <w:r>
        <w:t>{</w:t>
      </w:r>
    </w:p>
    <w:p w:rsidR="00AC2BFA" w:rsidRDefault="00AC2BFA" w:rsidP="00511AEA">
      <w:pPr>
        <w:ind w:firstLine="31680"/>
      </w:pPr>
      <w:r>
        <w:tab/>
        <w:t>unsigned char i,j;</w:t>
      </w:r>
    </w:p>
    <w:p w:rsidR="00AC2BFA" w:rsidRDefault="00AC2BFA" w:rsidP="00511AEA">
      <w:pPr>
        <w:ind w:firstLine="31680"/>
      </w:pPr>
      <w:r>
        <w:tab/>
        <w:t>i=cBCD&gt;&gt;4;</w:t>
      </w:r>
    </w:p>
    <w:p w:rsidR="00AC2BFA" w:rsidRDefault="00AC2BFA" w:rsidP="00511AEA">
      <w:pPr>
        <w:ind w:firstLine="31680"/>
      </w:pPr>
      <w:r>
        <w:tab/>
        <w:t>j=cBCD&amp;0x0F;</w:t>
      </w:r>
    </w:p>
    <w:p w:rsidR="00AC2BFA" w:rsidRDefault="00AC2BFA" w:rsidP="00511AEA">
      <w:pPr>
        <w:ind w:firstLine="31680"/>
      </w:pPr>
      <w:r>
        <w:tab/>
        <w:t>*pstr++=i+0x30;</w:t>
      </w:r>
    </w:p>
    <w:p w:rsidR="00AC2BFA" w:rsidRDefault="00AC2BFA" w:rsidP="00511AEA">
      <w:pPr>
        <w:ind w:firstLine="31680"/>
      </w:pPr>
      <w:r>
        <w:tab/>
        <w:t>*pstr=j+0x30;</w:t>
      </w:r>
    </w:p>
    <w:p w:rsidR="00AC2BFA" w:rsidRDefault="00AC2BFA" w:rsidP="00511AEA">
      <w:pPr>
        <w:ind w:firstLine="31680"/>
      </w:pPr>
      <w:r>
        <w:t>}</w:t>
      </w:r>
    </w:p>
    <w:p w:rsidR="00AC2BFA" w:rsidRDefault="00AC2BFA" w:rsidP="00511AEA">
      <w:pPr>
        <w:ind w:firstLine="31680"/>
      </w:pPr>
      <w:r>
        <w:t>//BCD</w:t>
      </w:r>
      <w:r>
        <w:rPr>
          <w:rFonts w:hint="eastAsia"/>
        </w:rPr>
        <w:t>码</w:t>
      </w:r>
      <w:r>
        <w:t>0~7</w:t>
      </w:r>
      <w:r>
        <w:rPr>
          <w:rFonts w:hint="eastAsia"/>
        </w:rPr>
        <w:t>转换成汉字</w:t>
      </w:r>
      <w:r>
        <w:t>'</w:t>
      </w:r>
      <w:r>
        <w:rPr>
          <w:rFonts w:hint="eastAsia"/>
        </w:rPr>
        <w:t>一</w:t>
      </w:r>
      <w:r>
        <w:t>'~'</w:t>
      </w:r>
      <w:r>
        <w:rPr>
          <w:rFonts w:hint="eastAsia"/>
        </w:rPr>
        <w:t>日</w:t>
      </w:r>
      <w:r>
        <w:t>'</w:t>
      </w:r>
    </w:p>
    <w:p w:rsidR="00AC2BFA" w:rsidRDefault="00AC2BFA" w:rsidP="00511AEA">
      <w:pPr>
        <w:ind w:firstLine="31680"/>
      </w:pPr>
      <w:r>
        <w:t>void decodeWEEK(unsigned char WEEK,unsigned char *pstr)</w:t>
      </w:r>
    </w:p>
    <w:p w:rsidR="00AC2BFA" w:rsidRDefault="00AC2BFA" w:rsidP="00511AEA">
      <w:pPr>
        <w:ind w:firstLine="31680"/>
      </w:pPr>
      <w:r>
        <w:t>{</w:t>
      </w:r>
    </w:p>
    <w:p w:rsidR="00AC2BFA" w:rsidRDefault="00AC2BFA" w:rsidP="00511AEA">
      <w:pPr>
        <w:ind w:firstLine="31680"/>
      </w:pPr>
      <w:r>
        <w:tab/>
        <w:t>unsigned char i;</w:t>
      </w:r>
    </w:p>
    <w:p w:rsidR="00AC2BFA" w:rsidRDefault="00AC2BFA" w:rsidP="00511AEA">
      <w:pPr>
        <w:ind w:firstLine="31680"/>
      </w:pPr>
      <w:r>
        <w:tab/>
        <w:t>i=WEEK;</w:t>
      </w:r>
    </w:p>
    <w:p w:rsidR="00AC2BFA" w:rsidRDefault="00AC2BFA" w:rsidP="00511AEA">
      <w:pPr>
        <w:ind w:firstLine="31680"/>
      </w:pPr>
      <w:r>
        <w:tab/>
        <w:t>i&amp;=0x07;</w:t>
      </w:r>
    </w:p>
    <w:p w:rsidR="00AC2BFA" w:rsidRDefault="00AC2BFA" w:rsidP="00511AEA">
      <w:pPr>
        <w:ind w:firstLine="31680"/>
      </w:pPr>
      <w:r>
        <w:tab/>
        <w:t>i=i&lt;&lt;1;</w:t>
      </w:r>
    </w:p>
    <w:p w:rsidR="00AC2BFA" w:rsidRDefault="00AC2BFA" w:rsidP="00511AEA">
      <w:pPr>
        <w:ind w:firstLine="31680"/>
      </w:pPr>
      <w:r>
        <w:tab/>
        <w:t>*pstr++=sWEEK[i++];</w:t>
      </w:r>
    </w:p>
    <w:p w:rsidR="00AC2BFA" w:rsidRDefault="00AC2BFA" w:rsidP="00511AEA">
      <w:pPr>
        <w:ind w:firstLine="31680"/>
      </w:pPr>
      <w:r>
        <w:tab/>
        <w:t>*pstr=sWEEK[i];</w:t>
      </w:r>
    </w:p>
    <w:p w:rsidR="00AC2BFA" w:rsidRDefault="00AC2BFA" w:rsidP="00511AEA">
      <w:pPr>
        <w:ind w:firstLine="31680"/>
      </w:pPr>
      <w:r>
        <w:t>}</w:t>
      </w:r>
    </w:p>
    <w:p w:rsidR="00AC2BFA" w:rsidRDefault="00AC2BFA" w:rsidP="00511AEA">
      <w:pPr>
        <w:ind w:firstLine="31680"/>
      </w:pPr>
      <w:r>
        <w:t>//</w:t>
      </w:r>
      <w:r>
        <w:rPr>
          <w:rFonts w:hint="eastAsia"/>
        </w:rPr>
        <w:t>读取当前时间并解释</w:t>
      </w:r>
    </w:p>
    <w:p w:rsidR="00AC2BFA" w:rsidRDefault="00AC2BFA" w:rsidP="00511AEA">
      <w:pPr>
        <w:ind w:firstLine="31680"/>
      </w:pPr>
      <w:r>
        <w:t>void read_date(char *s_cur_date)</w:t>
      </w:r>
    </w:p>
    <w:p w:rsidR="00AC2BFA" w:rsidRDefault="00AC2BFA" w:rsidP="00511AEA">
      <w:pPr>
        <w:ind w:firstLine="31680"/>
      </w:pPr>
      <w:r>
        <w:t>{</w:t>
      </w:r>
    </w:p>
    <w:p w:rsidR="00AC2BFA" w:rsidRDefault="00AC2BFA" w:rsidP="00511AEA">
      <w:pPr>
        <w:ind w:firstLine="31680"/>
      </w:pPr>
      <w:r>
        <w:tab/>
        <w:t>Burst_SPI(CMD_CLOCK_BURST|CMD_READ,7,0,CURDATE);</w:t>
      </w:r>
      <w:r>
        <w:tab/>
        <w:t>//</w:t>
      </w:r>
      <w:r>
        <w:rPr>
          <w:rFonts w:hint="eastAsia"/>
        </w:rPr>
        <w:t>读取当前时间</w:t>
      </w:r>
    </w:p>
    <w:p w:rsidR="00AC2BFA" w:rsidRDefault="00AC2BFA" w:rsidP="00511AEA">
      <w:pPr>
        <w:ind w:firstLine="31680"/>
      </w:pPr>
      <w:r>
        <w:tab/>
        <w:t>BCDtoASCII(CURDATE[6],s_cur_date + 2);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年</w:t>
      </w:r>
      <w:r>
        <w:t xml:space="preserve"> </w:t>
      </w:r>
      <w:r>
        <w:rPr>
          <w:rFonts w:hint="eastAsia"/>
        </w:rPr>
        <w:t>，</w:t>
      </w:r>
      <w:r>
        <w:t>00~10</w:t>
      </w:r>
    </w:p>
    <w:p w:rsidR="00AC2BFA" w:rsidRDefault="00AC2BFA" w:rsidP="00511AEA">
      <w:pPr>
        <w:ind w:firstLine="31680"/>
      </w:pPr>
      <w:r>
        <w:tab/>
        <w:t>BCDtoASCII(CURDATE[4],s_cur_date + 6);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月</w:t>
      </w:r>
      <w:r>
        <w:t xml:space="preserve"> </w:t>
      </w:r>
      <w:r>
        <w:rPr>
          <w:rFonts w:hint="eastAsia"/>
        </w:rPr>
        <w:t>，</w:t>
      </w:r>
      <w:r>
        <w:t>01~12</w:t>
      </w:r>
    </w:p>
    <w:p w:rsidR="00AC2BFA" w:rsidRDefault="00AC2BFA" w:rsidP="00511AEA">
      <w:pPr>
        <w:ind w:firstLine="31680"/>
      </w:pPr>
      <w:r>
        <w:tab/>
        <w:t>BCDtoASCII(CURDATE[3],s_cur_date + 10);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>，</w:t>
      </w:r>
      <w:r>
        <w:t>01~31(28/30/31)</w:t>
      </w:r>
    </w:p>
    <w:p w:rsidR="00AC2BFA" w:rsidRDefault="00AC2BFA" w:rsidP="00511AEA">
      <w:pPr>
        <w:ind w:firstLine="31680"/>
      </w:pPr>
      <w:r>
        <w:tab/>
        <w:t>BCDtoASCII(CURDATE[2],s_cur_date + 14);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时</w:t>
      </w:r>
      <w:r>
        <w:t xml:space="preserve"> </w:t>
      </w:r>
      <w:r>
        <w:rPr>
          <w:rFonts w:hint="eastAsia"/>
        </w:rPr>
        <w:t>，</w:t>
      </w:r>
      <w:r>
        <w:t>00~23</w:t>
      </w:r>
    </w:p>
    <w:p w:rsidR="00AC2BFA" w:rsidRDefault="00AC2BFA" w:rsidP="00511AEA">
      <w:pPr>
        <w:ind w:firstLine="31680"/>
      </w:pPr>
      <w:r>
        <w:tab/>
        <w:t>BCDtoASCII(CURDATE[1],s_cur_date + 18);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分</w:t>
      </w:r>
      <w:r>
        <w:t xml:space="preserve"> </w:t>
      </w:r>
      <w:r>
        <w:rPr>
          <w:rFonts w:hint="eastAsia"/>
        </w:rPr>
        <w:t>，</w:t>
      </w:r>
      <w:r>
        <w:t>00~59</w:t>
      </w:r>
    </w:p>
    <w:p w:rsidR="00AC2BFA" w:rsidRDefault="00AC2BFA" w:rsidP="00511AEA">
      <w:pPr>
        <w:ind w:firstLine="31680"/>
      </w:pPr>
      <w:r>
        <w:tab/>
        <w:t>BCDtoASCII(CURDATE[0],s_cur_date + 22);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秒</w:t>
      </w:r>
      <w:r>
        <w:t xml:space="preserve"> </w:t>
      </w:r>
      <w:r>
        <w:rPr>
          <w:rFonts w:hint="eastAsia"/>
        </w:rPr>
        <w:t>，</w:t>
      </w:r>
      <w:r>
        <w:t>00~59</w:t>
      </w:r>
    </w:p>
    <w:p w:rsidR="00AC2BFA" w:rsidRDefault="00AC2BFA" w:rsidP="00511AEA">
      <w:pPr>
        <w:ind w:firstLine="31680"/>
      </w:pPr>
      <w:r>
        <w:tab/>
        <w:t>decodeWEEK(CURDATE[5],s_cur_date + 31);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星期</w:t>
      </w:r>
      <w:r>
        <w:t xml:space="preserve"> </w:t>
      </w:r>
      <w:r>
        <w:rPr>
          <w:rFonts w:hint="eastAsia"/>
        </w:rPr>
        <w:t>，</w:t>
      </w:r>
      <w:r>
        <w:t xml:space="preserve">1~7 </w:t>
      </w:r>
      <w:r>
        <w:rPr>
          <w:rFonts w:hint="eastAsia"/>
        </w:rPr>
        <w:t>一</w:t>
      </w:r>
      <w:r>
        <w:t>~</w:t>
      </w:r>
      <w:r>
        <w:rPr>
          <w:rFonts w:hint="eastAsia"/>
        </w:rPr>
        <w:t>日</w:t>
      </w:r>
    </w:p>
    <w:p w:rsidR="00AC2BFA" w:rsidRDefault="00AC2BFA" w:rsidP="00511AEA">
      <w:pPr>
        <w:ind w:firstLine="31680"/>
      </w:pPr>
      <w:r>
        <w:t>}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/*-----------------------------------------------------------------------</w:t>
      </w:r>
    </w:p>
    <w:p w:rsidR="00AC2BFA" w:rsidRDefault="00AC2BFA" w:rsidP="00511AEA">
      <w:pPr>
        <w:ind w:firstLine="31680"/>
      </w:pPr>
      <w:r>
        <w:t>delay_nms</w:t>
      </w:r>
      <w:r>
        <w:tab/>
      </w:r>
      <w:r>
        <w:tab/>
        <w:t>:</w:t>
      </w:r>
      <w:r>
        <w:rPr>
          <w:rFonts w:hint="eastAsia"/>
        </w:rPr>
        <w:t>长延时函数</w:t>
      </w:r>
      <w:r>
        <w:t>(GCC</w:t>
      </w:r>
      <w:r>
        <w:rPr>
          <w:rFonts w:hint="eastAsia"/>
        </w:rPr>
        <w:t>内部延时函数的延时过短</w:t>
      </w:r>
      <w:r>
        <w:t>)</w:t>
      </w:r>
    </w:p>
    <w:p w:rsidR="00AC2BFA" w:rsidRDefault="00AC2BFA" w:rsidP="00511AEA">
      <w:pPr>
        <w:ind w:firstLine="31680"/>
      </w:pPr>
      <w:r>
        <w:t xml:space="preserve"> </w:t>
      </w:r>
    </w:p>
    <w:p w:rsidR="00AC2BFA" w:rsidRDefault="00AC2BFA" w:rsidP="00511AEA">
      <w:pPr>
        <w:ind w:firstLine="31680"/>
      </w:pPr>
      <w:r>
        <w:rPr>
          <w:rFonts w:hint="eastAsia"/>
        </w:rPr>
        <w:t>输入参数</w:t>
      </w:r>
      <w:r>
        <w:t xml:space="preserve">: t </w:t>
      </w:r>
      <w:r>
        <w:tab/>
      </w:r>
      <w:r>
        <w:tab/>
        <w:t>:</w:t>
      </w:r>
      <w:r>
        <w:rPr>
          <w:rFonts w:hint="eastAsia"/>
        </w:rPr>
        <w:t>延时时间</w:t>
      </w:r>
      <w:r>
        <w:t xml:space="preserve"> ms</w:t>
      </w:r>
    </w:p>
    <w:p w:rsidR="00AC2BFA" w:rsidRDefault="00AC2BFA" w:rsidP="00511AEA">
      <w:pPr>
        <w:ind w:firstLine="31680"/>
      </w:pPr>
      <w:r>
        <w:t>-----------------------------------------------------------------------*/</w:t>
      </w:r>
    </w:p>
    <w:p w:rsidR="00AC2BFA" w:rsidRDefault="00AC2BFA" w:rsidP="00511AEA">
      <w:pPr>
        <w:ind w:firstLine="31680"/>
      </w:pPr>
      <w:r>
        <w:t>void delay_nms(unsigned int t)</w:t>
      </w:r>
    </w:p>
    <w:p w:rsidR="00AC2BFA" w:rsidRDefault="00AC2BFA" w:rsidP="00511AEA">
      <w:pPr>
        <w:ind w:firstLine="31680"/>
      </w:pPr>
      <w:r>
        <w:t>{</w:t>
      </w:r>
    </w:p>
    <w:p w:rsidR="00AC2BFA" w:rsidRDefault="00AC2BFA" w:rsidP="00511AEA">
      <w:pPr>
        <w:ind w:firstLine="31680"/>
      </w:pPr>
      <w:r>
        <w:t xml:space="preserve">    while (t--)</w:t>
      </w:r>
    </w:p>
    <w:p w:rsidR="00AC2BFA" w:rsidRDefault="00AC2BFA" w:rsidP="00511AEA">
      <w:pPr>
        <w:ind w:firstLine="31680"/>
      </w:pPr>
      <w:r>
        <w:t xml:space="preserve">        _delay_ms(1);</w:t>
      </w:r>
    </w:p>
    <w:p w:rsidR="00AC2BFA" w:rsidRDefault="00AC2BFA" w:rsidP="00511AEA">
      <w:pPr>
        <w:ind w:firstLine="31680"/>
      </w:pPr>
      <w:r>
        <w:t>}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/******************************************************</w:t>
      </w:r>
    </w:p>
    <w:p w:rsidR="00AC2BFA" w:rsidRDefault="00AC2BFA" w:rsidP="00511AEA">
      <w:pPr>
        <w:ind w:firstLine="31680"/>
      </w:pPr>
      <w:r>
        <w:t>**</w:t>
      </w:r>
      <w:r>
        <w:rPr>
          <w:rFonts w:hint="eastAsia"/>
        </w:rPr>
        <w:t>作品：吴鉴鹰单片机驱动</w:t>
      </w:r>
      <w:r>
        <w:t>12864</w:t>
      </w:r>
      <w:r>
        <w:rPr>
          <w:rFonts w:hint="eastAsia"/>
        </w:rPr>
        <w:t>大字万年历设计和温度显示</w:t>
      </w:r>
      <w:r>
        <w:t xml:space="preserve">                                                          </w:t>
      </w:r>
    </w:p>
    <w:p w:rsidR="00AC2BFA" w:rsidRDefault="00AC2BFA" w:rsidP="00511AEA">
      <w:pPr>
        <w:ind w:firstLine="31680"/>
      </w:pPr>
      <w:r>
        <w:t>**</w:t>
      </w:r>
      <w:r>
        <w:rPr>
          <w:rFonts w:hint="eastAsia"/>
        </w:rPr>
        <w:t>申明：转载请标明作品来源</w:t>
      </w:r>
      <w:r>
        <w:t xml:space="preserve"> </w:t>
      </w:r>
      <w:r>
        <w:rPr>
          <w:rFonts w:hint="eastAsia"/>
        </w:rPr>
        <w:t>知识产权归作者本人所有！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这一讲的主要内容</w:t>
      </w:r>
      <w:r>
        <w:t>:  LCD12664</w:t>
      </w:r>
      <w:r>
        <w:rPr>
          <w:rFonts w:hint="eastAsia"/>
        </w:rPr>
        <w:t>液晶显示原理</w:t>
      </w:r>
      <w:r>
        <w:t xml:space="preserve">                                                                               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功能描述</w:t>
      </w:r>
      <w:r>
        <w:t>:</w:t>
      </w:r>
      <w:r>
        <w:rPr>
          <w:rFonts w:hint="eastAsia"/>
        </w:rPr>
        <w:t>单片机驱动</w:t>
      </w:r>
      <w:r>
        <w:t>12864</w:t>
      </w:r>
      <w:r>
        <w:rPr>
          <w:rFonts w:hint="eastAsia"/>
        </w:rPr>
        <w:t>大字万年历设计和温度显示</w:t>
      </w:r>
      <w:r>
        <w:t xml:space="preserve">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输　入</w:t>
      </w:r>
      <w:r>
        <w:t xml:space="preserve">: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液晶：</w:t>
      </w:r>
      <w:r>
        <w:t>Proteus</w:t>
      </w:r>
      <w:r>
        <w:rPr>
          <w:rFonts w:hint="eastAsia"/>
        </w:rPr>
        <w:t>元件库</w:t>
      </w:r>
      <w:r>
        <w:t>—AMPIRE128X64(</w:t>
      </w:r>
      <w:r>
        <w:rPr>
          <w:rFonts w:hint="eastAsia"/>
        </w:rPr>
        <w:t>无字库</w:t>
      </w:r>
      <w:r>
        <w:t xml:space="preserve">)   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输　出</w:t>
      </w:r>
      <w:r>
        <w:t xml:space="preserve">: </w:t>
      </w:r>
    </w:p>
    <w:p w:rsidR="00AC2BFA" w:rsidRDefault="00AC2BFA" w:rsidP="00511AEA">
      <w:pPr>
        <w:ind w:firstLine="31680"/>
      </w:pPr>
      <w:r>
        <w:t xml:space="preserve">**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全局变量</w:t>
      </w:r>
      <w:r>
        <w:t>: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调用模块</w:t>
      </w:r>
      <w:r>
        <w:t xml:space="preserve">: </w:t>
      </w:r>
    </w:p>
    <w:p w:rsidR="00AC2BFA" w:rsidRDefault="00AC2BFA" w:rsidP="00511AEA">
      <w:pPr>
        <w:ind w:firstLine="31680"/>
      </w:pPr>
      <w:r>
        <w:t>**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作　者</w:t>
      </w:r>
      <w:r>
        <w:t xml:space="preserve">:    </w:t>
      </w:r>
      <w:r>
        <w:rPr>
          <w:rFonts w:hint="eastAsia"/>
        </w:rPr>
        <w:t>吴鉴鹰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日　期</w:t>
      </w:r>
      <w:r>
        <w:t>:     14.07.2</w:t>
      </w:r>
    </w:p>
    <w:p w:rsidR="00AC2BFA" w:rsidRDefault="00AC2BFA" w:rsidP="00511AEA">
      <w:pPr>
        <w:ind w:firstLine="31680"/>
      </w:pPr>
      <w:r>
        <w:t>**</w:t>
      </w:r>
      <w:r>
        <w:rPr>
          <w:rFonts w:hint="eastAsia"/>
        </w:rPr>
        <w:t>作者所属单位：鉴鹰电子工作室</w:t>
      </w:r>
    </w:p>
    <w:p w:rsidR="00AC2BFA" w:rsidRDefault="00AC2BFA" w:rsidP="00511AEA">
      <w:pPr>
        <w:ind w:firstLine="31680"/>
      </w:pPr>
      <w:r>
        <w:t>**</w:t>
      </w:r>
      <w:r>
        <w:rPr>
          <w:rFonts w:hint="eastAsia"/>
        </w:rPr>
        <w:t>交流</w:t>
      </w:r>
      <w:r>
        <w:t>QQ</w:t>
      </w:r>
      <w:r>
        <w:rPr>
          <w:rFonts w:hint="eastAsia"/>
        </w:rPr>
        <w:t>群</w:t>
      </w:r>
      <w:r>
        <w:t xml:space="preserve">: </w:t>
      </w:r>
      <w:r>
        <w:rPr>
          <w:rFonts w:hint="eastAsia"/>
        </w:rPr>
        <w:t>第一群：</w:t>
      </w:r>
      <w:r>
        <w:t xml:space="preserve"> 332164870  </w:t>
      </w:r>
      <w:r>
        <w:rPr>
          <w:rFonts w:hint="eastAsia"/>
        </w:rPr>
        <w:t>第二群：</w:t>
      </w:r>
      <w:r>
        <w:t xml:space="preserve">194314772   </w:t>
      </w:r>
      <w:r>
        <w:rPr>
          <w:rFonts w:hint="eastAsia"/>
        </w:rPr>
        <w:t>联系</w:t>
      </w:r>
      <w:r>
        <w:t xml:space="preserve">QQ:1123942529 </w:t>
      </w:r>
    </w:p>
    <w:p w:rsidR="00AC2BFA" w:rsidRDefault="00AC2BFA" w:rsidP="00511AEA">
      <w:pPr>
        <w:ind w:firstLine="31680"/>
      </w:pPr>
      <w:r>
        <w:t>**</w:t>
      </w:r>
      <w:r>
        <w:rPr>
          <w:rFonts w:hint="eastAsia"/>
        </w:rPr>
        <w:t>申明：转载请标明作品来源</w:t>
      </w:r>
      <w:r>
        <w:t xml:space="preserve"> </w:t>
      </w:r>
      <w:r>
        <w:rPr>
          <w:rFonts w:hint="eastAsia"/>
        </w:rPr>
        <w:t>知识产权归作者吴鉴鹰所有！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rPr>
          <w:rFonts w:hint="eastAsia"/>
        </w:rPr>
        <w:t>备注：有什么错误的地方，欢迎各大读者指正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O(</w:t>
      </w:r>
      <w:r>
        <w:rPr>
          <w:rFonts w:hint="eastAsia"/>
        </w:rPr>
        <w:t>∩</w:t>
      </w:r>
      <w:r>
        <w:t>_</w:t>
      </w:r>
      <w:r>
        <w:rPr>
          <w:rFonts w:hint="eastAsia"/>
        </w:rPr>
        <w:t>∩</w:t>
      </w:r>
      <w:r>
        <w:t>)O~</w:t>
      </w:r>
    </w:p>
    <w:p w:rsidR="00AC2BFA" w:rsidRDefault="00AC2BFA" w:rsidP="00511AEA">
      <w:pPr>
        <w:ind w:firstLine="31680"/>
      </w:pPr>
      <w:r>
        <w:t>*******************************************************/</w:t>
      </w:r>
    </w:p>
    <w:p w:rsidR="00AC2BFA" w:rsidRDefault="00AC2BFA" w:rsidP="00511AEA">
      <w:pPr>
        <w:ind w:firstLine="31680"/>
      </w:pPr>
      <w:r>
        <w:t>#include &lt;at89x51.h&gt;</w:t>
      </w:r>
    </w:p>
    <w:p w:rsidR="00AC2BFA" w:rsidRDefault="00AC2BFA" w:rsidP="00511AEA">
      <w:pPr>
        <w:ind w:firstLine="31680"/>
      </w:pPr>
      <w:r>
        <w:t>#include "1302.h"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/*#define uchar unsigned char</w:t>
      </w:r>
    </w:p>
    <w:p w:rsidR="00AC2BFA" w:rsidRDefault="00AC2BFA" w:rsidP="00511AEA">
      <w:pPr>
        <w:ind w:firstLine="31680"/>
      </w:pPr>
      <w:r>
        <w:t>#define uint unsigned int           //</w:t>
      </w:r>
      <w:r>
        <w:rPr>
          <w:rFonts w:hint="eastAsia"/>
        </w:rPr>
        <w:t>宏定义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#define Ds1302_Second_Addr 0x80</w:t>
      </w:r>
    </w:p>
    <w:p w:rsidR="00AC2BFA" w:rsidRDefault="00AC2BFA" w:rsidP="00511AEA">
      <w:pPr>
        <w:ind w:firstLine="31680"/>
      </w:pPr>
      <w:r>
        <w:t>#define Ds1302_Minute_Addr 0x82</w:t>
      </w:r>
    </w:p>
    <w:p w:rsidR="00AC2BFA" w:rsidRDefault="00AC2BFA" w:rsidP="00511AEA">
      <w:pPr>
        <w:ind w:firstLine="31680"/>
      </w:pPr>
      <w:r>
        <w:t>#define Ds1302_Hour_Addr 0x84</w:t>
      </w:r>
    </w:p>
    <w:p w:rsidR="00AC2BFA" w:rsidRDefault="00AC2BFA" w:rsidP="00511AEA">
      <w:pPr>
        <w:ind w:firstLine="31680"/>
      </w:pPr>
      <w:r>
        <w:t>#define Ds1302_Day_Addr 0x86</w:t>
      </w:r>
    </w:p>
    <w:p w:rsidR="00AC2BFA" w:rsidRDefault="00AC2BFA" w:rsidP="00511AEA">
      <w:pPr>
        <w:ind w:firstLine="31680"/>
      </w:pPr>
      <w:r>
        <w:t>#define Ds1302_Week_Addr 0x8a</w:t>
      </w:r>
    </w:p>
    <w:p w:rsidR="00AC2BFA" w:rsidRDefault="00AC2BFA" w:rsidP="00511AEA">
      <w:pPr>
        <w:ind w:firstLine="31680"/>
      </w:pPr>
      <w:r>
        <w:t>#define Ds1302_Month_Addr 0x88</w:t>
      </w:r>
    </w:p>
    <w:p w:rsidR="00AC2BFA" w:rsidRDefault="00AC2BFA" w:rsidP="00511AEA">
      <w:pPr>
        <w:ind w:firstLine="31680"/>
      </w:pPr>
      <w:r>
        <w:t>#define Ds1302_Year_Addr 0x8c */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/**</w:t>
      </w:r>
      <w:r>
        <w:rPr>
          <w:rFonts w:hint="eastAsia"/>
        </w:rPr>
        <w:t>端口定义</w:t>
      </w:r>
      <w:r>
        <w:t>**/</w:t>
      </w:r>
    </w:p>
    <w:p w:rsidR="00AC2BFA" w:rsidRDefault="00AC2BFA" w:rsidP="00511AEA">
      <w:pPr>
        <w:ind w:firstLine="31680"/>
      </w:pPr>
      <w:r>
        <w:t>sbit  IO=P3^7;</w:t>
      </w:r>
    </w:p>
    <w:p w:rsidR="00AC2BFA" w:rsidRDefault="00AC2BFA" w:rsidP="00511AEA">
      <w:pPr>
        <w:ind w:firstLine="31680"/>
      </w:pPr>
      <w:r>
        <w:t>sbit CLK=P3^6;</w:t>
      </w:r>
    </w:p>
    <w:p w:rsidR="00AC2BFA" w:rsidRDefault="00AC2BFA" w:rsidP="00511AEA">
      <w:pPr>
        <w:ind w:firstLine="31680"/>
      </w:pPr>
      <w:r>
        <w:t>sbit RST=P3^5;</w:t>
      </w:r>
    </w:p>
    <w:p w:rsidR="00AC2BFA" w:rsidRDefault="00AC2BFA" w:rsidP="00511AEA">
      <w:pPr>
        <w:ind w:firstLine="31680"/>
      </w:pPr>
      <w:r>
        <w:t>sbit ACC0=ACC^0;</w:t>
      </w:r>
    </w:p>
    <w:p w:rsidR="00AC2BFA" w:rsidRDefault="00AC2BFA" w:rsidP="00511AEA">
      <w:pPr>
        <w:ind w:firstLine="31680"/>
      </w:pPr>
      <w:r>
        <w:t>sbit ACC7=ACC^7;</w:t>
      </w:r>
    </w:p>
    <w:p w:rsidR="00AC2BFA" w:rsidRDefault="00AC2BFA" w:rsidP="00511AEA">
      <w:pPr>
        <w:ind w:firstLine="31680"/>
      </w:pPr>
      <w:r>
        <w:t>char datastring[13];   ////</w:t>
      </w:r>
      <w:r>
        <w:rPr>
          <w:rFonts w:hint="eastAsia"/>
        </w:rPr>
        <w:t>存放时间的数组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/**********************************************************************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函数名称</w:t>
      </w:r>
      <w:r>
        <w:t>:  void Ds1302_Write_Fu(uchar dat)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功能描述</w:t>
      </w:r>
      <w:r>
        <w:t xml:space="preserve">:  </w:t>
      </w:r>
      <w:r>
        <w:rPr>
          <w:rFonts w:hint="eastAsia"/>
        </w:rPr>
        <w:t>向</w:t>
      </w:r>
      <w:r>
        <w:t>ds1302</w:t>
      </w:r>
      <w:r>
        <w:rPr>
          <w:rFonts w:hint="eastAsia"/>
        </w:rPr>
        <w:t>中写入数据的函数</w:t>
      </w:r>
      <w:r>
        <w:t xml:space="preserve">                  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输　入</w:t>
      </w:r>
      <w:r>
        <w:t>:    uchar dat</w:t>
      </w:r>
      <w:r>
        <w:rPr>
          <w:rFonts w:hint="eastAsia"/>
        </w:rPr>
        <w:t>（向</w:t>
      </w:r>
      <w:r>
        <w:t>ds1302</w:t>
      </w:r>
      <w:r>
        <w:rPr>
          <w:rFonts w:hint="eastAsia"/>
        </w:rPr>
        <w:t>写入的数）</w:t>
      </w:r>
    </w:p>
    <w:p w:rsidR="00AC2BFA" w:rsidRDefault="00AC2BFA" w:rsidP="00511AEA">
      <w:pPr>
        <w:ind w:firstLine="31680"/>
      </w:pPr>
      <w:r>
        <w:t xml:space="preserve">**          </w:t>
      </w:r>
    </w:p>
    <w:p w:rsidR="00AC2BFA" w:rsidRDefault="00AC2BFA" w:rsidP="00511AEA">
      <w:pPr>
        <w:ind w:firstLine="31680"/>
      </w:pPr>
      <w:r>
        <w:t xml:space="preserve">**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输　出</w:t>
      </w:r>
      <w:r>
        <w:t xml:space="preserve">:    </w:t>
      </w:r>
    </w:p>
    <w:p w:rsidR="00AC2BFA" w:rsidRDefault="00AC2BFA" w:rsidP="00511AEA">
      <w:pPr>
        <w:ind w:firstLine="31680"/>
      </w:pPr>
      <w:r>
        <w:t xml:space="preserve">**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全局变量</w:t>
      </w:r>
      <w:r>
        <w:t>: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调用模块</w:t>
      </w:r>
      <w:r>
        <w:t xml:space="preserve">: </w:t>
      </w:r>
    </w:p>
    <w:p w:rsidR="00AC2BFA" w:rsidRDefault="00AC2BFA" w:rsidP="00511AEA">
      <w:pPr>
        <w:ind w:firstLine="31680"/>
      </w:pPr>
      <w:r>
        <w:t>**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作　者</w:t>
      </w:r>
      <w:r>
        <w:t xml:space="preserve">:    </w:t>
      </w:r>
      <w:r>
        <w:rPr>
          <w:rFonts w:hint="eastAsia"/>
        </w:rPr>
        <w:t>吴鉴鹰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日　期</w:t>
      </w:r>
      <w:r>
        <w:t>:     14.07.02</w:t>
      </w:r>
    </w:p>
    <w:p w:rsidR="00AC2BFA" w:rsidRDefault="00AC2BFA" w:rsidP="00511AEA">
      <w:pPr>
        <w:ind w:firstLine="31680"/>
      </w:pPr>
      <w:r>
        <w:t>***********************************************************************/</w:t>
      </w:r>
    </w:p>
    <w:p w:rsidR="00AC2BFA" w:rsidRDefault="00AC2BFA" w:rsidP="00511AEA">
      <w:pPr>
        <w:ind w:firstLine="31680"/>
      </w:pPr>
      <w:r>
        <w:t>void Ds1302_Write_Fu(uchar dat)</w:t>
      </w:r>
    </w:p>
    <w:p w:rsidR="00AC2BFA" w:rsidRDefault="00AC2BFA" w:rsidP="00511AEA">
      <w:pPr>
        <w:ind w:firstLine="31680"/>
      </w:pPr>
      <w:r>
        <w:t>{</w:t>
      </w:r>
    </w:p>
    <w:p w:rsidR="00AC2BFA" w:rsidRDefault="00AC2BFA" w:rsidP="00511AEA">
      <w:pPr>
        <w:ind w:firstLine="31680"/>
      </w:pPr>
      <w:r>
        <w:t xml:space="preserve">  uchar i,j;</w:t>
      </w:r>
    </w:p>
    <w:p w:rsidR="00AC2BFA" w:rsidRDefault="00AC2BFA" w:rsidP="00511AEA">
      <w:pPr>
        <w:ind w:firstLine="31680"/>
      </w:pPr>
      <w:r>
        <w:t xml:space="preserve">  j=dat;</w:t>
      </w:r>
    </w:p>
    <w:p w:rsidR="00AC2BFA" w:rsidRDefault="00AC2BFA" w:rsidP="00511AEA">
      <w:pPr>
        <w:ind w:firstLine="31680"/>
      </w:pPr>
      <w:r>
        <w:t xml:space="preserve">  for(i=0;i&lt;8;i++)                </w:t>
      </w:r>
    </w:p>
    <w:p w:rsidR="00AC2BFA" w:rsidRDefault="00AC2BFA" w:rsidP="00511AEA">
      <w:pPr>
        <w:ind w:firstLine="31680"/>
      </w:pPr>
      <w:r>
        <w:t xml:space="preserve">   {                                        </w:t>
      </w:r>
    </w:p>
    <w:p w:rsidR="00AC2BFA" w:rsidRDefault="00AC2BFA" w:rsidP="00511AEA">
      <w:pPr>
        <w:ind w:firstLine="31680"/>
      </w:pPr>
      <w:r>
        <w:t xml:space="preserve">         IO=j&amp;0x01;                        </w:t>
      </w:r>
    </w:p>
    <w:p w:rsidR="00AC2BFA" w:rsidRDefault="00AC2BFA" w:rsidP="00511AEA">
      <w:pPr>
        <w:ind w:firstLine="31680"/>
      </w:pPr>
      <w:r>
        <w:t xml:space="preserve">         CLK=1;</w:t>
      </w:r>
    </w:p>
    <w:p w:rsidR="00AC2BFA" w:rsidRDefault="00AC2BFA" w:rsidP="00511AEA">
      <w:pPr>
        <w:ind w:firstLine="31680"/>
      </w:pPr>
      <w:r>
        <w:t xml:space="preserve">         CLK=0;</w:t>
      </w:r>
    </w:p>
    <w:p w:rsidR="00AC2BFA" w:rsidRDefault="00AC2BFA" w:rsidP="00511AEA">
      <w:pPr>
        <w:ind w:firstLine="31680"/>
      </w:pPr>
      <w:r>
        <w:t xml:space="preserve">         j&gt;&gt;=1;</w:t>
      </w:r>
    </w:p>
    <w:p w:rsidR="00AC2BFA" w:rsidRDefault="00AC2BFA" w:rsidP="00511AEA">
      <w:pPr>
        <w:ind w:firstLine="31680"/>
      </w:pPr>
      <w:r>
        <w:t xml:space="preserve">   }</w:t>
      </w:r>
    </w:p>
    <w:p w:rsidR="00AC2BFA" w:rsidRDefault="00AC2BFA" w:rsidP="00511AEA">
      <w:pPr>
        <w:ind w:firstLine="31680"/>
      </w:pPr>
      <w:r>
        <w:t>}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/**********************************************************************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函数名称</w:t>
      </w:r>
      <w:r>
        <w:t>:  uchar Ds1302_Read_Fu()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功能描述</w:t>
      </w:r>
      <w:r>
        <w:t xml:space="preserve">:  </w:t>
      </w:r>
      <w:r>
        <w:rPr>
          <w:rFonts w:hint="eastAsia"/>
        </w:rPr>
        <w:t>从实时时钟读出一个字节</w:t>
      </w:r>
      <w:r>
        <w:t xml:space="preserve">                 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输　入</w:t>
      </w:r>
      <w:r>
        <w:t xml:space="preserve">:    </w:t>
      </w:r>
    </w:p>
    <w:p w:rsidR="00AC2BFA" w:rsidRDefault="00AC2BFA" w:rsidP="00511AEA">
      <w:pPr>
        <w:ind w:firstLine="31680"/>
      </w:pPr>
      <w:r>
        <w:t xml:space="preserve">**          </w:t>
      </w:r>
    </w:p>
    <w:p w:rsidR="00AC2BFA" w:rsidRDefault="00AC2BFA" w:rsidP="00511AEA">
      <w:pPr>
        <w:ind w:firstLine="31680"/>
      </w:pPr>
      <w:r>
        <w:t xml:space="preserve">**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输　出</w:t>
      </w:r>
      <w:r>
        <w:t xml:space="preserve">:    </w:t>
      </w:r>
    </w:p>
    <w:p w:rsidR="00AC2BFA" w:rsidRDefault="00AC2BFA" w:rsidP="00511AEA">
      <w:pPr>
        <w:ind w:firstLine="31680"/>
      </w:pPr>
      <w:r>
        <w:t xml:space="preserve">**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全局变量</w:t>
      </w:r>
      <w:r>
        <w:t>: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调用模块</w:t>
      </w:r>
      <w:r>
        <w:t xml:space="preserve">: </w:t>
      </w:r>
    </w:p>
    <w:p w:rsidR="00AC2BFA" w:rsidRDefault="00AC2BFA" w:rsidP="00511AEA">
      <w:pPr>
        <w:ind w:firstLine="31680"/>
      </w:pPr>
      <w:r>
        <w:t>**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作　者</w:t>
      </w:r>
      <w:r>
        <w:t xml:space="preserve">:    </w:t>
      </w:r>
      <w:r>
        <w:rPr>
          <w:rFonts w:hint="eastAsia"/>
        </w:rPr>
        <w:t>吴鉴鹰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日　期</w:t>
      </w:r>
      <w:r>
        <w:t>:     14.07.02</w:t>
      </w:r>
    </w:p>
    <w:p w:rsidR="00AC2BFA" w:rsidRDefault="00AC2BFA" w:rsidP="00511AEA">
      <w:pPr>
        <w:ind w:firstLine="31680"/>
      </w:pPr>
      <w:r>
        <w:t>***********************************************************************/</w:t>
      </w:r>
    </w:p>
    <w:p w:rsidR="00AC2BFA" w:rsidRDefault="00AC2BFA" w:rsidP="00511AEA">
      <w:pPr>
        <w:ind w:firstLine="31680"/>
      </w:pPr>
      <w:r>
        <w:t>uchar Ds1302_Read_Fu()</w:t>
      </w:r>
    </w:p>
    <w:p w:rsidR="00AC2BFA" w:rsidRDefault="00AC2BFA" w:rsidP="00511AEA">
      <w:pPr>
        <w:ind w:firstLine="31680"/>
      </w:pPr>
      <w:r>
        <w:t>{</w:t>
      </w:r>
    </w:p>
    <w:p w:rsidR="00AC2BFA" w:rsidRDefault="00AC2BFA" w:rsidP="00511AEA">
      <w:pPr>
        <w:ind w:firstLine="31680"/>
      </w:pPr>
      <w:r>
        <w:t xml:space="preserve">  uchar i;</w:t>
      </w:r>
    </w:p>
    <w:p w:rsidR="00AC2BFA" w:rsidRDefault="00AC2BFA" w:rsidP="00511AEA">
      <w:pPr>
        <w:ind w:firstLine="31680"/>
      </w:pPr>
      <w:r>
        <w:t xml:space="preserve">  for(i=0;i&lt;8;i++)</w:t>
      </w:r>
    </w:p>
    <w:p w:rsidR="00AC2BFA" w:rsidRDefault="00AC2BFA" w:rsidP="00511AEA">
      <w:pPr>
        <w:ind w:firstLine="31680"/>
      </w:pPr>
      <w:r>
        <w:t xml:space="preserve">    {</w:t>
      </w:r>
    </w:p>
    <w:p w:rsidR="00AC2BFA" w:rsidRDefault="00AC2BFA" w:rsidP="00511AEA">
      <w:pPr>
        <w:ind w:firstLine="31680"/>
      </w:pPr>
      <w:r>
        <w:t xml:space="preserve">          ACC=ACC&gt;&gt;1;        </w:t>
      </w:r>
    </w:p>
    <w:p w:rsidR="00AC2BFA" w:rsidRDefault="00AC2BFA" w:rsidP="00511AEA">
      <w:pPr>
        <w:ind w:firstLine="31680"/>
      </w:pPr>
      <w:r>
        <w:t xml:space="preserve">          ACC7=IO;</w:t>
      </w:r>
    </w:p>
    <w:p w:rsidR="00AC2BFA" w:rsidRDefault="00AC2BFA" w:rsidP="00511AEA">
      <w:pPr>
        <w:ind w:firstLine="31680"/>
      </w:pPr>
      <w:r>
        <w:t xml:space="preserve">          CLK=1;</w:t>
      </w:r>
    </w:p>
    <w:p w:rsidR="00AC2BFA" w:rsidRDefault="00AC2BFA" w:rsidP="00511AEA">
      <w:pPr>
        <w:ind w:firstLine="31680"/>
      </w:pPr>
      <w:r>
        <w:t xml:space="preserve">          CLK=0;</w:t>
      </w:r>
    </w:p>
    <w:p w:rsidR="00AC2BFA" w:rsidRDefault="00AC2BFA" w:rsidP="00511AEA">
      <w:pPr>
        <w:ind w:firstLine="31680"/>
      </w:pPr>
      <w:r>
        <w:t xml:space="preserve">        }</w:t>
      </w:r>
    </w:p>
    <w:p w:rsidR="00AC2BFA" w:rsidRDefault="00AC2BFA" w:rsidP="00511AEA">
      <w:pPr>
        <w:ind w:firstLine="31680"/>
      </w:pPr>
      <w:r>
        <w:t xml:space="preserve">  return(ACC);</w:t>
      </w:r>
    </w:p>
    <w:p w:rsidR="00AC2BFA" w:rsidRDefault="00AC2BFA" w:rsidP="00511AEA">
      <w:pPr>
        <w:ind w:firstLine="31680"/>
      </w:pPr>
      <w:r>
        <w:t>}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/**********************************************************************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函数名称</w:t>
      </w:r>
      <w:r>
        <w:t xml:space="preserve">:  void Ds1302_Dat_Wr(uchar addr,uchar dat)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功能描述</w:t>
      </w:r>
      <w:r>
        <w:t xml:space="preserve">:  </w:t>
      </w:r>
      <w:r>
        <w:rPr>
          <w:rFonts w:hint="eastAsia"/>
        </w:rPr>
        <w:t>按照地址向</w:t>
      </w:r>
      <w:r>
        <w:t>ds1302</w:t>
      </w:r>
      <w:r>
        <w:rPr>
          <w:rFonts w:hint="eastAsia"/>
        </w:rPr>
        <w:t>写入数据</w:t>
      </w:r>
      <w:r>
        <w:t xml:space="preserve">               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输　入</w:t>
      </w:r>
      <w:r>
        <w:t>:    addr</w:t>
      </w:r>
      <w:r>
        <w:rPr>
          <w:rFonts w:hint="eastAsia"/>
        </w:rPr>
        <w:t>为要写数据的地址</w:t>
      </w:r>
      <w:r>
        <w:t>,dat</w:t>
      </w:r>
      <w:r>
        <w:rPr>
          <w:rFonts w:hint="eastAsia"/>
        </w:rPr>
        <w:t>为要写的数据</w:t>
      </w:r>
    </w:p>
    <w:p w:rsidR="00AC2BFA" w:rsidRDefault="00AC2BFA" w:rsidP="00511AEA">
      <w:pPr>
        <w:ind w:firstLine="31680"/>
      </w:pPr>
      <w:r>
        <w:t xml:space="preserve">**          </w:t>
      </w:r>
    </w:p>
    <w:p w:rsidR="00AC2BFA" w:rsidRDefault="00AC2BFA" w:rsidP="00511AEA">
      <w:pPr>
        <w:ind w:firstLine="31680"/>
      </w:pPr>
      <w:r>
        <w:t xml:space="preserve">**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输　出</w:t>
      </w:r>
      <w:r>
        <w:t xml:space="preserve">:    </w:t>
      </w:r>
    </w:p>
    <w:p w:rsidR="00AC2BFA" w:rsidRDefault="00AC2BFA" w:rsidP="00511AEA">
      <w:pPr>
        <w:ind w:firstLine="31680"/>
      </w:pPr>
      <w:r>
        <w:t xml:space="preserve">**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全局变量</w:t>
      </w:r>
      <w:r>
        <w:t>: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调用模块</w:t>
      </w:r>
      <w:r>
        <w:t xml:space="preserve">: </w:t>
      </w:r>
    </w:p>
    <w:p w:rsidR="00AC2BFA" w:rsidRDefault="00AC2BFA" w:rsidP="00511AEA">
      <w:pPr>
        <w:ind w:firstLine="31680"/>
      </w:pPr>
      <w:r>
        <w:t>**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作　者</w:t>
      </w:r>
      <w:r>
        <w:t xml:space="preserve">:    </w:t>
      </w:r>
      <w:r>
        <w:rPr>
          <w:rFonts w:hint="eastAsia"/>
        </w:rPr>
        <w:t>吴鉴鹰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日　期</w:t>
      </w:r>
      <w:r>
        <w:t>:     14.07.02</w:t>
      </w:r>
    </w:p>
    <w:p w:rsidR="00AC2BFA" w:rsidRDefault="00AC2BFA" w:rsidP="00511AEA">
      <w:pPr>
        <w:ind w:firstLine="31680"/>
      </w:pPr>
      <w:r>
        <w:t>***********************************************************************/</w:t>
      </w:r>
    </w:p>
    <w:p w:rsidR="00AC2BFA" w:rsidRDefault="00AC2BFA" w:rsidP="00511AEA">
      <w:pPr>
        <w:ind w:firstLine="31680"/>
      </w:pPr>
      <w:r>
        <w:t xml:space="preserve">void Ds1302_Dat_Wr(uchar addr,uchar dat)   </w:t>
      </w:r>
    </w:p>
    <w:p w:rsidR="00AC2BFA" w:rsidRDefault="00AC2BFA" w:rsidP="00511AEA">
      <w:pPr>
        <w:ind w:firstLine="31680"/>
      </w:pPr>
      <w:r>
        <w:t>{</w:t>
      </w:r>
    </w:p>
    <w:p w:rsidR="00AC2BFA" w:rsidRDefault="00AC2BFA" w:rsidP="00511AEA">
      <w:pPr>
        <w:ind w:firstLine="31680"/>
      </w:pPr>
      <w:r>
        <w:t xml:space="preserve">  RST=0;</w:t>
      </w:r>
    </w:p>
    <w:p w:rsidR="00AC2BFA" w:rsidRDefault="00AC2BFA" w:rsidP="00511AEA">
      <w:pPr>
        <w:ind w:firstLine="31680"/>
      </w:pPr>
      <w:r>
        <w:t xml:space="preserve">  CLK=0;</w:t>
      </w:r>
    </w:p>
    <w:p w:rsidR="00AC2BFA" w:rsidRDefault="00AC2BFA" w:rsidP="00511AEA">
      <w:pPr>
        <w:ind w:firstLine="31680"/>
      </w:pPr>
      <w:r>
        <w:t xml:space="preserve">  RST=1;</w:t>
      </w:r>
    </w:p>
    <w:p w:rsidR="00AC2BFA" w:rsidRDefault="00AC2BFA" w:rsidP="00511AEA">
      <w:pPr>
        <w:ind w:firstLine="31680"/>
      </w:pPr>
      <w:r>
        <w:t xml:space="preserve">  Ds1302_Write_Fu(addr);</w:t>
      </w:r>
    </w:p>
    <w:p w:rsidR="00AC2BFA" w:rsidRDefault="00AC2BFA" w:rsidP="00511AEA">
      <w:pPr>
        <w:ind w:firstLine="31680"/>
      </w:pPr>
      <w:r>
        <w:t xml:space="preserve">  Ds1302_Write_Fu(dat);</w:t>
      </w:r>
    </w:p>
    <w:p w:rsidR="00AC2BFA" w:rsidRDefault="00AC2BFA" w:rsidP="00511AEA">
      <w:pPr>
        <w:ind w:firstLine="31680"/>
      </w:pPr>
      <w:r>
        <w:t xml:space="preserve">  CLK=1;</w:t>
      </w:r>
    </w:p>
    <w:p w:rsidR="00AC2BFA" w:rsidRDefault="00AC2BFA" w:rsidP="00511AEA">
      <w:pPr>
        <w:ind w:firstLine="31680"/>
      </w:pPr>
      <w:r>
        <w:t xml:space="preserve">  RST=0;</w:t>
      </w:r>
    </w:p>
    <w:p w:rsidR="00AC2BFA" w:rsidRDefault="00AC2BFA" w:rsidP="00511AEA">
      <w:pPr>
        <w:ind w:firstLine="31680"/>
      </w:pPr>
      <w:r>
        <w:t>}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/**********************************************************************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函数名称</w:t>
      </w:r>
      <w:r>
        <w:t>:  uchar Ds1302_Dat_Rd(uchar addr)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功能描述</w:t>
      </w:r>
      <w:r>
        <w:t xml:space="preserve">:  </w:t>
      </w:r>
      <w:r>
        <w:rPr>
          <w:rFonts w:hint="eastAsia"/>
        </w:rPr>
        <w:t>按照地址从</w:t>
      </w:r>
      <w:r>
        <w:t>ds1302</w:t>
      </w:r>
      <w:r>
        <w:rPr>
          <w:rFonts w:hint="eastAsia"/>
        </w:rPr>
        <w:t>读出数据</w:t>
      </w:r>
      <w:r>
        <w:t xml:space="preserve">           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输　入</w:t>
      </w:r>
      <w:r>
        <w:t>:    uchar addr</w:t>
      </w:r>
      <w:r>
        <w:rPr>
          <w:rFonts w:hint="eastAsia"/>
        </w:rPr>
        <w:t>为要读的数据的地址</w:t>
      </w:r>
    </w:p>
    <w:p w:rsidR="00AC2BFA" w:rsidRDefault="00AC2BFA" w:rsidP="00511AEA">
      <w:pPr>
        <w:ind w:firstLine="31680"/>
      </w:pPr>
      <w:r>
        <w:t xml:space="preserve">**          </w:t>
      </w:r>
    </w:p>
    <w:p w:rsidR="00AC2BFA" w:rsidRDefault="00AC2BFA" w:rsidP="00511AEA">
      <w:pPr>
        <w:ind w:firstLine="31680"/>
      </w:pPr>
      <w:r>
        <w:t xml:space="preserve">**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输　出</w:t>
      </w:r>
      <w:r>
        <w:t>:    return(dat)</w:t>
      </w:r>
      <w:r>
        <w:rPr>
          <w:rFonts w:hint="eastAsia"/>
        </w:rPr>
        <w:t>读出的数据</w:t>
      </w:r>
      <w:r>
        <w:t xml:space="preserve"> </w:t>
      </w:r>
    </w:p>
    <w:p w:rsidR="00AC2BFA" w:rsidRDefault="00AC2BFA" w:rsidP="00511AEA">
      <w:pPr>
        <w:ind w:firstLine="31680"/>
      </w:pPr>
      <w:r>
        <w:t xml:space="preserve">**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全局变量</w:t>
      </w:r>
      <w:r>
        <w:t>: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调用模块</w:t>
      </w:r>
      <w:r>
        <w:t xml:space="preserve">: </w:t>
      </w:r>
    </w:p>
    <w:p w:rsidR="00AC2BFA" w:rsidRDefault="00AC2BFA" w:rsidP="00511AEA">
      <w:pPr>
        <w:ind w:firstLine="31680"/>
      </w:pPr>
      <w:r>
        <w:t>**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作　者</w:t>
      </w:r>
      <w:r>
        <w:t xml:space="preserve">:    </w:t>
      </w:r>
      <w:r>
        <w:rPr>
          <w:rFonts w:hint="eastAsia"/>
        </w:rPr>
        <w:t>吴鉴鹰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日　期</w:t>
      </w:r>
      <w:r>
        <w:t>:     14.07.02</w:t>
      </w:r>
    </w:p>
    <w:p w:rsidR="00AC2BFA" w:rsidRDefault="00AC2BFA" w:rsidP="00511AEA">
      <w:pPr>
        <w:ind w:firstLine="31680"/>
      </w:pPr>
      <w:r>
        <w:t xml:space="preserve">***********************************************************************/        </w:t>
      </w:r>
    </w:p>
    <w:p w:rsidR="00AC2BFA" w:rsidRDefault="00AC2BFA" w:rsidP="00511AEA">
      <w:pPr>
        <w:ind w:firstLine="31680"/>
      </w:pPr>
      <w:r>
        <w:t>uchar Ds1302_Dat_Rd(uchar addr)</w:t>
      </w:r>
    </w:p>
    <w:p w:rsidR="00AC2BFA" w:rsidRDefault="00AC2BFA" w:rsidP="00511AEA">
      <w:pPr>
        <w:ind w:firstLine="31680"/>
      </w:pPr>
      <w:r>
        <w:t>{</w:t>
      </w:r>
    </w:p>
    <w:p w:rsidR="00AC2BFA" w:rsidRDefault="00AC2BFA" w:rsidP="00511AEA">
      <w:pPr>
        <w:ind w:firstLine="31680"/>
      </w:pPr>
      <w:r>
        <w:t xml:space="preserve">  uchar dat;</w:t>
      </w:r>
    </w:p>
    <w:p w:rsidR="00AC2BFA" w:rsidRDefault="00AC2BFA" w:rsidP="00511AEA">
      <w:pPr>
        <w:ind w:firstLine="31680"/>
      </w:pPr>
      <w:r>
        <w:t xml:space="preserve">  RST=0;</w:t>
      </w:r>
    </w:p>
    <w:p w:rsidR="00AC2BFA" w:rsidRDefault="00AC2BFA" w:rsidP="00511AEA">
      <w:pPr>
        <w:ind w:firstLine="31680"/>
      </w:pPr>
      <w:r>
        <w:t xml:space="preserve">  CLK=0;</w:t>
      </w:r>
    </w:p>
    <w:p w:rsidR="00AC2BFA" w:rsidRDefault="00AC2BFA" w:rsidP="00511AEA">
      <w:pPr>
        <w:ind w:firstLine="31680"/>
      </w:pPr>
      <w:r>
        <w:t xml:space="preserve">  RST=1;</w:t>
      </w:r>
    </w:p>
    <w:p w:rsidR="00AC2BFA" w:rsidRDefault="00AC2BFA" w:rsidP="00511AEA">
      <w:pPr>
        <w:ind w:firstLine="31680"/>
      </w:pPr>
      <w:r>
        <w:t xml:space="preserve">  Ds1302_Write_Fu(addr|0x01);</w:t>
      </w:r>
    </w:p>
    <w:p w:rsidR="00AC2BFA" w:rsidRDefault="00AC2BFA" w:rsidP="00511AEA">
      <w:pPr>
        <w:ind w:firstLine="31680"/>
      </w:pPr>
      <w:r>
        <w:t xml:space="preserve">  dat=Ds1302_Read_Fu();</w:t>
      </w:r>
    </w:p>
    <w:p w:rsidR="00AC2BFA" w:rsidRDefault="00AC2BFA" w:rsidP="00511AEA">
      <w:pPr>
        <w:ind w:firstLine="31680"/>
      </w:pPr>
      <w:r>
        <w:t xml:space="preserve">  CLK=1;</w:t>
      </w:r>
    </w:p>
    <w:p w:rsidR="00AC2BFA" w:rsidRDefault="00AC2BFA" w:rsidP="00511AEA">
      <w:pPr>
        <w:ind w:firstLine="31680"/>
      </w:pPr>
      <w:r>
        <w:t xml:space="preserve">  RST=0;</w:t>
      </w:r>
    </w:p>
    <w:p w:rsidR="00AC2BFA" w:rsidRDefault="00AC2BFA" w:rsidP="00511AEA">
      <w:pPr>
        <w:ind w:firstLine="31680"/>
      </w:pPr>
      <w:r>
        <w:t xml:space="preserve">  return(dat);</w:t>
      </w:r>
    </w:p>
    <w:p w:rsidR="00AC2BFA" w:rsidRDefault="00AC2BFA" w:rsidP="00511AEA">
      <w:pPr>
        <w:ind w:firstLine="31680"/>
      </w:pPr>
      <w:r>
        <w:t>}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/**********************************************************************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函数名称</w:t>
      </w:r>
      <w:r>
        <w:t>:  void Ds1302_Protect_Fu(bit flagg)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功能描述</w:t>
      </w:r>
      <w:r>
        <w:t xml:space="preserve">:  </w:t>
      </w:r>
      <w:r>
        <w:rPr>
          <w:rFonts w:hint="eastAsia"/>
        </w:rPr>
        <w:t>是否写保护</w:t>
      </w:r>
      <w:r>
        <w:t xml:space="preserve">         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输　入</w:t>
      </w:r>
      <w:r>
        <w:t>:    bit flagg</w:t>
      </w:r>
      <w:r>
        <w:rPr>
          <w:rFonts w:hint="eastAsia"/>
        </w:rPr>
        <w:t>（是否写保护的标志位）</w:t>
      </w:r>
    </w:p>
    <w:p w:rsidR="00AC2BFA" w:rsidRDefault="00AC2BFA" w:rsidP="00511AEA">
      <w:pPr>
        <w:ind w:firstLine="31680"/>
      </w:pPr>
      <w:r>
        <w:t xml:space="preserve">**          </w:t>
      </w:r>
    </w:p>
    <w:p w:rsidR="00AC2BFA" w:rsidRDefault="00AC2BFA" w:rsidP="00511AEA">
      <w:pPr>
        <w:ind w:firstLine="31680"/>
      </w:pPr>
      <w:r>
        <w:t xml:space="preserve">**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输　出</w:t>
      </w:r>
      <w:r>
        <w:t xml:space="preserve">:    </w:t>
      </w:r>
    </w:p>
    <w:p w:rsidR="00AC2BFA" w:rsidRDefault="00AC2BFA" w:rsidP="00511AEA">
      <w:pPr>
        <w:ind w:firstLine="31680"/>
      </w:pPr>
      <w:r>
        <w:t xml:space="preserve">**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全局变量</w:t>
      </w:r>
      <w:r>
        <w:t>: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调用模块</w:t>
      </w:r>
      <w:r>
        <w:t xml:space="preserve">: </w:t>
      </w:r>
    </w:p>
    <w:p w:rsidR="00AC2BFA" w:rsidRDefault="00AC2BFA" w:rsidP="00511AEA">
      <w:pPr>
        <w:ind w:firstLine="31680"/>
      </w:pPr>
      <w:r>
        <w:t>**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作　者</w:t>
      </w:r>
      <w:r>
        <w:t xml:space="preserve">:    </w:t>
      </w:r>
      <w:r>
        <w:rPr>
          <w:rFonts w:hint="eastAsia"/>
        </w:rPr>
        <w:t>吴鉴鹰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日　期</w:t>
      </w:r>
      <w:r>
        <w:t>:     14.07.02</w:t>
      </w:r>
    </w:p>
    <w:p w:rsidR="00AC2BFA" w:rsidRDefault="00AC2BFA" w:rsidP="00511AEA">
      <w:pPr>
        <w:ind w:firstLine="31680"/>
      </w:pPr>
      <w:r>
        <w:t>***********************************************************************/</w:t>
      </w:r>
    </w:p>
    <w:p w:rsidR="00AC2BFA" w:rsidRDefault="00AC2BFA" w:rsidP="00511AEA">
      <w:pPr>
        <w:ind w:firstLine="31680"/>
      </w:pPr>
      <w:r>
        <w:t>void Ds1302_Protect_Fu(bit flagg)</w:t>
      </w:r>
    </w:p>
    <w:p w:rsidR="00AC2BFA" w:rsidRDefault="00AC2BFA" w:rsidP="00511AEA">
      <w:pPr>
        <w:ind w:firstLine="31680"/>
      </w:pPr>
      <w:r>
        <w:t>{</w:t>
      </w:r>
    </w:p>
    <w:p w:rsidR="00AC2BFA" w:rsidRDefault="00AC2BFA" w:rsidP="00511AEA">
      <w:pPr>
        <w:ind w:firstLine="31680"/>
      </w:pPr>
      <w:r>
        <w:t xml:space="preserve">  if(flagg)</w:t>
      </w:r>
    </w:p>
    <w:p w:rsidR="00AC2BFA" w:rsidRDefault="00AC2BFA" w:rsidP="00511AEA">
      <w:pPr>
        <w:ind w:firstLine="31680"/>
      </w:pPr>
      <w:r>
        <w:t xml:space="preserve">    Ds1302_Dat_Wr(0x8e,0x10);                         //</w:t>
      </w:r>
      <w:r>
        <w:rPr>
          <w:rFonts w:hint="eastAsia"/>
        </w:rPr>
        <w:t>禁止写</w:t>
      </w:r>
    </w:p>
    <w:p w:rsidR="00AC2BFA" w:rsidRDefault="00AC2BFA" w:rsidP="00511AEA">
      <w:pPr>
        <w:ind w:firstLine="31680"/>
      </w:pPr>
      <w:r>
        <w:t xml:space="preserve">  else</w:t>
      </w:r>
    </w:p>
    <w:p w:rsidR="00AC2BFA" w:rsidRDefault="00AC2BFA" w:rsidP="00511AEA">
      <w:pPr>
        <w:ind w:firstLine="31680"/>
      </w:pPr>
      <w:r>
        <w:t xml:space="preserve">    Ds1302_Dat_Wr(0x8e,0x00);                         //</w:t>
      </w:r>
      <w:r>
        <w:rPr>
          <w:rFonts w:hint="eastAsia"/>
        </w:rPr>
        <w:t>允许写</w:t>
      </w:r>
    </w:p>
    <w:p w:rsidR="00AC2BFA" w:rsidRDefault="00AC2BFA" w:rsidP="00511AEA">
      <w:pPr>
        <w:ind w:firstLine="31680"/>
      </w:pPr>
      <w:r>
        <w:t>}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/**********************************************************************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函数名称</w:t>
      </w:r>
      <w:r>
        <w:t>:  void Ds1302_Set_Time(uchar addr,uchar value)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功能描述</w:t>
      </w:r>
      <w:r>
        <w:t xml:space="preserve">:  </w:t>
      </w:r>
      <w:r>
        <w:rPr>
          <w:rFonts w:hint="eastAsia"/>
        </w:rPr>
        <w:t>时间设置</w:t>
      </w:r>
      <w:r>
        <w:t xml:space="preserve">     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输　入</w:t>
      </w:r>
      <w:r>
        <w:t>:    uchar addr</w:t>
      </w:r>
      <w:r>
        <w:rPr>
          <w:rFonts w:hint="eastAsia"/>
        </w:rPr>
        <w:t>（设置的位置）</w:t>
      </w:r>
      <w:r>
        <w:t>,uchar value</w:t>
      </w:r>
      <w:r>
        <w:rPr>
          <w:rFonts w:hint="eastAsia"/>
        </w:rPr>
        <w:t>（设置的值）</w:t>
      </w:r>
    </w:p>
    <w:p w:rsidR="00AC2BFA" w:rsidRDefault="00AC2BFA" w:rsidP="00511AEA">
      <w:pPr>
        <w:ind w:firstLine="31680"/>
      </w:pPr>
      <w:r>
        <w:t xml:space="preserve">**          </w:t>
      </w:r>
    </w:p>
    <w:p w:rsidR="00AC2BFA" w:rsidRDefault="00AC2BFA" w:rsidP="00511AEA">
      <w:pPr>
        <w:ind w:firstLine="31680"/>
      </w:pPr>
      <w:r>
        <w:t xml:space="preserve">**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输　出</w:t>
      </w:r>
      <w:r>
        <w:t xml:space="preserve">:    </w:t>
      </w:r>
    </w:p>
    <w:p w:rsidR="00AC2BFA" w:rsidRDefault="00AC2BFA" w:rsidP="00511AEA">
      <w:pPr>
        <w:ind w:firstLine="31680"/>
      </w:pPr>
      <w:r>
        <w:t xml:space="preserve">**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全局变量</w:t>
      </w:r>
      <w:r>
        <w:t>: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调用模块</w:t>
      </w:r>
      <w:r>
        <w:t xml:space="preserve">: </w:t>
      </w:r>
    </w:p>
    <w:p w:rsidR="00AC2BFA" w:rsidRDefault="00AC2BFA" w:rsidP="00511AEA">
      <w:pPr>
        <w:ind w:firstLine="31680"/>
      </w:pPr>
      <w:r>
        <w:t>**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作　者</w:t>
      </w:r>
      <w:r>
        <w:t xml:space="preserve">:    </w:t>
      </w:r>
      <w:r>
        <w:rPr>
          <w:rFonts w:hint="eastAsia"/>
        </w:rPr>
        <w:t>吴鉴鹰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日　期</w:t>
      </w:r>
      <w:r>
        <w:t>:     14.07.02</w:t>
      </w:r>
    </w:p>
    <w:p w:rsidR="00AC2BFA" w:rsidRDefault="00AC2BFA" w:rsidP="00511AEA">
      <w:pPr>
        <w:ind w:firstLine="31680"/>
      </w:pPr>
      <w:r>
        <w:t>***********************************************************************/</w:t>
      </w:r>
    </w:p>
    <w:p w:rsidR="00AC2BFA" w:rsidRDefault="00AC2BFA" w:rsidP="00511AEA">
      <w:pPr>
        <w:ind w:firstLine="31680"/>
      </w:pPr>
      <w:r>
        <w:t>void Ds1302_Set_Time(uchar addr,uchar value)</w:t>
      </w:r>
    </w:p>
    <w:p w:rsidR="00AC2BFA" w:rsidRDefault="00AC2BFA" w:rsidP="00511AEA">
      <w:pPr>
        <w:ind w:firstLine="31680"/>
      </w:pPr>
      <w:r>
        <w:t>{</w:t>
      </w:r>
    </w:p>
    <w:p w:rsidR="00AC2BFA" w:rsidRDefault="00AC2BFA" w:rsidP="00511AEA">
      <w:pPr>
        <w:ind w:firstLine="31680"/>
      </w:pPr>
      <w:r>
        <w:t xml:space="preserve">  Ds1302_Protect_Fu(0);</w:t>
      </w:r>
    </w:p>
    <w:p w:rsidR="00AC2BFA" w:rsidRDefault="00AC2BFA" w:rsidP="00511AEA">
      <w:pPr>
        <w:ind w:firstLine="31680"/>
      </w:pPr>
      <w:r>
        <w:t xml:space="preserve">  Ds1302_Dat_Wr(addr,value);</w:t>
      </w:r>
    </w:p>
    <w:p w:rsidR="00AC2BFA" w:rsidRDefault="00AC2BFA" w:rsidP="00511AEA">
      <w:pPr>
        <w:ind w:firstLine="31680"/>
      </w:pPr>
      <w:r>
        <w:t xml:space="preserve">  Ds1302_Protect_Fu(1);</w:t>
      </w:r>
    </w:p>
    <w:p w:rsidR="00AC2BFA" w:rsidRDefault="00AC2BFA" w:rsidP="00511AEA">
      <w:pPr>
        <w:ind w:firstLine="31680"/>
      </w:pPr>
      <w:r>
        <w:t>}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/**********************************************************************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函数名称</w:t>
      </w:r>
      <w:r>
        <w:t>:  void Ds1302_Set_Plus(uchar adr)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功能描述</w:t>
      </w:r>
      <w:r>
        <w:t xml:space="preserve">:  </w:t>
      </w:r>
      <w:r>
        <w:rPr>
          <w:rFonts w:hint="eastAsia"/>
        </w:rPr>
        <w:t>时间增加设置</w:t>
      </w:r>
      <w:r>
        <w:t xml:space="preserve">    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输　入</w:t>
      </w:r>
      <w:r>
        <w:t>:    uchar adr</w:t>
      </w:r>
    </w:p>
    <w:p w:rsidR="00AC2BFA" w:rsidRDefault="00AC2BFA" w:rsidP="00511AEA">
      <w:pPr>
        <w:ind w:firstLine="31680"/>
      </w:pPr>
      <w:r>
        <w:t xml:space="preserve">**          </w:t>
      </w:r>
    </w:p>
    <w:p w:rsidR="00AC2BFA" w:rsidRDefault="00AC2BFA" w:rsidP="00511AEA">
      <w:pPr>
        <w:ind w:firstLine="31680"/>
      </w:pPr>
      <w:r>
        <w:t xml:space="preserve">**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输　出</w:t>
      </w:r>
      <w:r>
        <w:t xml:space="preserve">:    </w:t>
      </w:r>
    </w:p>
    <w:p w:rsidR="00AC2BFA" w:rsidRDefault="00AC2BFA" w:rsidP="00511AEA">
      <w:pPr>
        <w:ind w:firstLine="31680"/>
      </w:pPr>
      <w:r>
        <w:t xml:space="preserve">**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全局变量</w:t>
      </w:r>
      <w:r>
        <w:t>: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调用模块</w:t>
      </w:r>
      <w:r>
        <w:t xml:space="preserve">: </w:t>
      </w:r>
    </w:p>
    <w:p w:rsidR="00AC2BFA" w:rsidRDefault="00AC2BFA" w:rsidP="00511AEA">
      <w:pPr>
        <w:ind w:firstLine="31680"/>
      </w:pPr>
      <w:r>
        <w:t>**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作　者</w:t>
      </w:r>
      <w:r>
        <w:t xml:space="preserve">:    </w:t>
      </w:r>
      <w:r>
        <w:rPr>
          <w:rFonts w:hint="eastAsia"/>
        </w:rPr>
        <w:t>吴鉴鹰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日　期</w:t>
      </w:r>
      <w:r>
        <w:t>:     14.07.02</w:t>
      </w:r>
    </w:p>
    <w:p w:rsidR="00AC2BFA" w:rsidRDefault="00AC2BFA" w:rsidP="00511AEA">
      <w:pPr>
        <w:ind w:firstLine="31680"/>
      </w:pPr>
      <w:r>
        <w:t>***********************************************************************/</w:t>
      </w:r>
    </w:p>
    <w:p w:rsidR="00AC2BFA" w:rsidRDefault="00AC2BFA" w:rsidP="00511AEA">
      <w:pPr>
        <w:ind w:firstLine="31680"/>
      </w:pPr>
      <w:r>
        <w:t>void Ds1302_Set_Plus(uchar adr)</w:t>
      </w:r>
    </w:p>
    <w:p w:rsidR="00AC2BFA" w:rsidRDefault="00AC2BFA" w:rsidP="00511AEA">
      <w:pPr>
        <w:ind w:firstLine="31680"/>
      </w:pPr>
      <w:r>
        <w:t>{</w:t>
      </w:r>
    </w:p>
    <w:p w:rsidR="00AC2BFA" w:rsidRDefault="00AC2BFA" w:rsidP="00511AEA">
      <w:pPr>
        <w:ind w:firstLine="31680"/>
      </w:pPr>
      <w:r>
        <w:t xml:space="preserve">  uchar dat;</w:t>
      </w:r>
    </w:p>
    <w:p w:rsidR="00AC2BFA" w:rsidRDefault="00AC2BFA" w:rsidP="00511AEA">
      <w:pPr>
        <w:ind w:firstLine="31680"/>
      </w:pPr>
      <w:r>
        <w:t xml:space="preserve">  dat=Ds1302_Dat_Rd(adr);</w:t>
      </w:r>
    </w:p>
    <w:p w:rsidR="00AC2BFA" w:rsidRDefault="00AC2BFA" w:rsidP="00511AEA">
      <w:pPr>
        <w:ind w:firstLine="31680"/>
      </w:pPr>
      <w:r>
        <w:t xml:space="preserve">  if((dat&amp;0x0f)==9)</w:t>
      </w:r>
    </w:p>
    <w:p w:rsidR="00AC2BFA" w:rsidRDefault="00AC2BFA" w:rsidP="00511AEA">
      <w:pPr>
        <w:ind w:firstLine="31680"/>
      </w:pPr>
      <w:r>
        <w:t xml:space="preserve">        {</w:t>
      </w:r>
    </w:p>
    <w:p w:rsidR="00AC2BFA" w:rsidRDefault="00AC2BFA" w:rsidP="00511AEA">
      <w:pPr>
        <w:ind w:firstLine="31680"/>
      </w:pPr>
      <w:r>
        <w:t xml:space="preserve">         Ds1302_Dat_Wr(adr,((dat&amp;0xf0)+0x10));</w:t>
      </w:r>
    </w:p>
    <w:p w:rsidR="00AC2BFA" w:rsidRDefault="00AC2BFA" w:rsidP="00511AEA">
      <w:pPr>
        <w:ind w:firstLine="31680"/>
      </w:pPr>
      <w:r>
        <w:t xml:space="preserve">        }</w:t>
      </w:r>
    </w:p>
    <w:p w:rsidR="00AC2BFA" w:rsidRDefault="00AC2BFA" w:rsidP="00511AEA">
      <w:pPr>
        <w:ind w:firstLine="31680"/>
      </w:pPr>
      <w:r>
        <w:t xml:space="preserve">        else</w:t>
      </w:r>
    </w:p>
    <w:p w:rsidR="00AC2BFA" w:rsidRDefault="00AC2BFA" w:rsidP="00511AEA">
      <w:pPr>
        <w:ind w:firstLine="31680"/>
      </w:pPr>
      <w:r>
        <w:t xml:space="preserve">        {</w:t>
      </w:r>
    </w:p>
    <w:p w:rsidR="00AC2BFA" w:rsidRDefault="00AC2BFA" w:rsidP="00511AEA">
      <w:pPr>
        <w:ind w:firstLine="31680"/>
      </w:pPr>
      <w:r>
        <w:t xml:space="preserve">     Ds1302_Dat_Wr(adr,++dat);</w:t>
      </w:r>
    </w:p>
    <w:p w:rsidR="00AC2BFA" w:rsidRDefault="00AC2BFA" w:rsidP="00511AEA">
      <w:pPr>
        <w:ind w:firstLine="31680"/>
      </w:pPr>
      <w:r>
        <w:t xml:space="preserve">        }</w:t>
      </w:r>
    </w:p>
    <w:p w:rsidR="00AC2BFA" w:rsidRDefault="00AC2BFA" w:rsidP="00511AEA">
      <w:pPr>
        <w:ind w:firstLine="31680"/>
      </w:pPr>
      <w:r>
        <w:t>}</w:t>
      </w:r>
    </w:p>
    <w:p w:rsidR="00AC2BFA" w:rsidRDefault="00AC2BFA" w:rsidP="00511AEA">
      <w:pPr>
        <w:ind w:firstLine="31680"/>
      </w:pPr>
      <w:r>
        <w:t>/**********************************************************************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函数名称</w:t>
      </w:r>
      <w:r>
        <w:t>:  void Ds1302_Set_Reduc(uchar adr)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功能描述</w:t>
      </w:r>
      <w:r>
        <w:t xml:space="preserve">:  </w:t>
      </w:r>
      <w:r>
        <w:rPr>
          <w:rFonts w:hint="eastAsia"/>
        </w:rPr>
        <w:t>时间减少设置</w:t>
      </w:r>
      <w:r>
        <w:t xml:space="preserve">    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输　入</w:t>
      </w:r>
      <w:r>
        <w:t>:    uchar adr</w:t>
      </w:r>
    </w:p>
    <w:p w:rsidR="00AC2BFA" w:rsidRDefault="00AC2BFA" w:rsidP="00511AEA">
      <w:pPr>
        <w:ind w:firstLine="31680"/>
      </w:pPr>
      <w:r>
        <w:t xml:space="preserve">**          </w:t>
      </w:r>
    </w:p>
    <w:p w:rsidR="00AC2BFA" w:rsidRDefault="00AC2BFA" w:rsidP="00511AEA">
      <w:pPr>
        <w:ind w:firstLine="31680"/>
      </w:pPr>
      <w:r>
        <w:t xml:space="preserve">**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输　出</w:t>
      </w:r>
      <w:r>
        <w:t xml:space="preserve">:    </w:t>
      </w:r>
    </w:p>
    <w:p w:rsidR="00AC2BFA" w:rsidRDefault="00AC2BFA" w:rsidP="00511AEA">
      <w:pPr>
        <w:ind w:firstLine="31680"/>
      </w:pPr>
      <w:r>
        <w:t xml:space="preserve">**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全局变量</w:t>
      </w:r>
      <w:r>
        <w:t>: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调用模块</w:t>
      </w:r>
      <w:r>
        <w:t xml:space="preserve">: </w:t>
      </w:r>
    </w:p>
    <w:p w:rsidR="00AC2BFA" w:rsidRDefault="00AC2BFA" w:rsidP="00511AEA">
      <w:pPr>
        <w:ind w:firstLine="31680"/>
      </w:pPr>
      <w:r>
        <w:t>**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作　者</w:t>
      </w:r>
      <w:r>
        <w:t xml:space="preserve">:    </w:t>
      </w:r>
      <w:r>
        <w:rPr>
          <w:rFonts w:hint="eastAsia"/>
        </w:rPr>
        <w:t>吴鉴鹰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日　期</w:t>
      </w:r>
      <w:r>
        <w:t>:     14.07.02</w:t>
      </w:r>
    </w:p>
    <w:p w:rsidR="00AC2BFA" w:rsidRDefault="00AC2BFA" w:rsidP="00511AEA">
      <w:pPr>
        <w:ind w:firstLine="31680"/>
      </w:pPr>
      <w:r>
        <w:t>***********************************************************************/</w:t>
      </w:r>
    </w:p>
    <w:p w:rsidR="00AC2BFA" w:rsidRDefault="00AC2BFA" w:rsidP="00511AEA">
      <w:pPr>
        <w:ind w:firstLine="31680"/>
      </w:pPr>
      <w:r>
        <w:t>void Ds1302_Set_Reduc(uchar adr)</w:t>
      </w:r>
    </w:p>
    <w:p w:rsidR="00AC2BFA" w:rsidRDefault="00AC2BFA" w:rsidP="00511AEA">
      <w:pPr>
        <w:ind w:firstLine="31680"/>
      </w:pPr>
      <w:r>
        <w:t>{</w:t>
      </w:r>
    </w:p>
    <w:p w:rsidR="00AC2BFA" w:rsidRDefault="00AC2BFA" w:rsidP="00511AEA">
      <w:pPr>
        <w:ind w:firstLine="31680"/>
      </w:pPr>
      <w:r>
        <w:t xml:space="preserve">    uchar dat;</w:t>
      </w:r>
    </w:p>
    <w:p w:rsidR="00AC2BFA" w:rsidRDefault="00AC2BFA" w:rsidP="00511AEA">
      <w:pPr>
        <w:ind w:firstLine="31680"/>
      </w:pPr>
      <w:r>
        <w:t xml:space="preserve">    dat=Ds1302_Dat_Rd(adr);</w:t>
      </w:r>
    </w:p>
    <w:p w:rsidR="00AC2BFA" w:rsidRDefault="00AC2BFA" w:rsidP="00511AEA">
      <w:pPr>
        <w:ind w:firstLine="31680"/>
      </w:pPr>
      <w:r>
        <w:t xml:space="preserve">    if((dat&amp;0x0f)==0)</w:t>
      </w:r>
    </w:p>
    <w:p w:rsidR="00AC2BFA" w:rsidRDefault="00AC2BFA" w:rsidP="00511AEA">
      <w:pPr>
        <w:ind w:firstLine="31680"/>
      </w:pPr>
      <w:r>
        <w:t xml:space="preserve">        {</w:t>
      </w:r>
    </w:p>
    <w:p w:rsidR="00AC2BFA" w:rsidRDefault="00AC2BFA" w:rsidP="00511AEA">
      <w:pPr>
        <w:ind w:firstLine="31680"/>
      </w:pPr>
      <w:r>
        <w:t xml:space="preserve">          Ds1302_Dat_Wr(adr,(((dat&amp;0xf0)-0x10)|0x09));</w:t>
      </w:r>
    </w:p>
    <w:p w:rsidR="00AC2BFA" w:rsidRDefault="00AC2BFA" w:rsidP="00511AEA">
      <w:pPr>
        <w:ind w:firstLine="31680"/>
      </w:pPr>
      <w:r>
        <w:t xml:space="preserve">        }</w:t>
      </w:r>
    </w:p>
    <w:p w:rsidR="00AC2BFA" w:rsidRDefault="00AC2BFA" w:rsidP="00511AEA">
      <w:pPr>
        <w:ind w:firstLine="31680"/>
      </w:pPr>
      <w:r>
        <w:t xml:space="preserve">        else</w:t>
      </w:r>
    </w:p>
    <w:p w:rsidR="00AC2BFA" w:rsidRDefault="00AC2BFA" w:rsidP="00511AEA">
      <w:pPr>
        <w:ind w:firstLine="31680"/>
      </w:pPr>
      <w:r>
        <w:t xml:space="preserve">        {</w:t>
      </w:r>
    </w:p>
    <w:p w:rsidR="00AC2BFA" w:rsidRDefault="00AC2BFA" w:rsidP="00511AEA">
      <w:pPr>
        <w:ind w:firstLine="31680"/>
      </w:pPr>
      <w:r>
        <w:t xml:space="preserve">      Ds1302_Dat_Wr(adr,--dat);</w:t>
      </w:r>
    </w:p>
    <w:p w:rsidR="00AC2BFA" w:rsidRDefault="00AC2BFA" w:rsidP="00511AEA">
      <w:pPr>
        <w:ind w:firstLine="31680"/>
      </w:pPr>
      <w:r>
        <w:t xml:space="preserve">    }</w:t>
      </w:r>
    </w:p>
    <w:p w:rsidR="00AC2BFA" w:rsidRDefault="00AC2BFA" w:rsidP="00511AEA">
      <w:pPr>
        <w:ind w:firstLine="31680"/>
      </w:pPr>
      <w:r>
        <w:t xml:space="preserve"> </w:t>
      </w:r>
    </w:p>
    <w:p w:rsidR="00AC2BFA" w:rsidRDefault="00AC2BFA" w:rsidP="00511AEA">
      <w:pPr>
        <w:ind w:firstLine="31680"/>
      </w:pPr>
      <w:r>
        <w:t>}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/**********************************************************************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函数名称</w:t>
      </w:r>
      <w:r>
        <w:t xml:space="preserve">:  void day_set(bit flagg)                        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功能描述</w:t>
      </w:r>
      <w:r>
        <w:t>:  12/24</w:t>
      </w:r>
      <w:r>
        <w:rPr>
          <w:rFonts w:hint="eastAsia"/>
        </w:rPr>
        <w:t>小时时间设置</w:t>
      </w:r>
      <w:r>
        <w:t xml:space="preserve">    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输　入</w:t>
      </w:r>
      <w:r>
        <w:t>:    bit flagg: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为</w:t>
      </w:r>
      <w:r>
        <w:t>12</w:t>
      </w:r>
      <w:r>
        <w:rPr>
          <w:rFonts w:hint="eastAsia"/>
        </w:rPr>
        <w:t>时制</w:t>
      </w:r>
      <w:r>
        <w:t>,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则为</w:t>
      </w:r>
      <w:r>
        <w:t>24</w:t>
      </w:r>
      <w:r>
        <w:rPr>
          <w:rFonts w:hint="eastAsia"/>
        </w:rPr>
        <w:t>小时制</w:t>
      </w:r>
    </w:p>
    <w:p w:rsidR="00AC2BFA" w:rsidRDefault="00AC2BFA" w:rsidP="00511AEA">
      <w:pPr>
        <w:ind w:firstLine="31680"/>
      </w:pPr>
      <w:r>
        <w:t xml:space="preserve">**          </w:t>
      </w:r>
    </w:p>
    <w:p w:rsidR="00AC2BFA" w:rsidRDefault="00AC2BFA" w:rsidP="00511AEA">
      <w:pPr>
        <w:ind w:firstLine="31680"/>
      </w:pPr>
      <w:r>
        <w:t xml:space="preserve">**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输　出</w:t>
      </w:r>
      <w:r>
        <w:t xml:space="preserve">:    </w:t>
      </w:r>
    </w:p>
    <w:p w:rsidR="00AC2BFA" w:rsidRDefault="00AC2BFA" w:rsidP="00511AEA">
      <w:pPr>
        <w:ind w:firstLine="31680"/>
      </w:pPr>
      <w:r>
        <w:t xml:space="preserve">**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全局变量</w:t>
      </w:r>
      <w:r>
        <w:t>: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调用模块</w:t>
      </w:r>
      <w:r>
        <w:t xml:space="preserve">: </w:t>
      </w:r>
    </w:p>
    <w:p w:rsidR="00AC2BFA" w:rsidRDefault="00AC2BFA" w:rsidP="00511AEA">
      <w:pPr>
        <w:ind w:firstLine="31680"/>
      </w:pPr>
      <w:r>
        <w:t>**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作　者</w:t>
      </w:r>
      <w:r>
        <w:t xml:space="preserve">:    </w:t>
      </w:r>
      <w:r>
        <w:rPr>
          <w:rFonts w:hint="eastAsia"/>
        </w:rPr>
        <w:t>吴鉴鹰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日　期</w:t>
      </w:r>
      <w:r>
        <w:t>:     14.07.02</w:t>
      </w:r>
    </w:p>
    <w:p w:rsidR="00AC2BFA" w:rsidRDefault="00AC2BFA" w:rsidP="00511AEA">
      <w:pPr>
        <w:ind w:firstLine="31680"/>
      </w:pPr>
      <w:r>
        <w:t>***********************************************************************/</w:t>
      </w:r>
    </w:p>
    <w:p w:rsidR="00AC2BFA" w:rsidRDefault="00AC2BFA" w:rsidP="00511AEA">
      <w:pPr>
        <w:ind w:firstLine="31680"/>
      </w:pPr>
      <w:r>
        <w:t>void day_set(bit flagg)                                 //flag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为</w:t>
      </w:r>
      <w:r>
        <w:t>12</w:t>
      </w:r>
      <w:r>
        <w:rPr>
          <w:rFonts w:hint="eastAsia"/>
        </w:rPr>
        <w:t>时制</w:t>
      </w:r>
      <w:r>
        <w:t>,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则为</w:t>
      </w:r>
      <w:r>
        <w:t>24</w:t>
      </w:r>
      <w:r>
        <w:rPr>
          <w:rFonts w:hint="eastAsia"/>
        </w:rPr>
        <w:t>小时制</w:t>
      </w:r>
    </w:p>
    <w:p w:rsidR="00AC2BFA" w:rsidRDefault="00AC2BFA" w:rsidP="00511AEA">
      <w:pPr>
        <w:ind w:firstLine="31680"/>
      </w:pPr>
      <w:r>
        <w:t xml:space="preserve">{ </w:t>
      </w:r>
    </w:p>
    <w:p w:rsidR="00AC2BFA" w:rsidRDefault="00AC2BFA" w:rsidP="00511AEA">
      <w:pPr>
        <w:ind w:firstLine="31680"/>
      </w:pPr>
      <w:r>
        <w:t xml:space="preserve">  uchar hour;</w:t>
      </w:r>
    </w:p>
    <w:p w:rsidR="00AC2BFA" w:rsidRDefault="00AC2BFA" w:rsidP="00511AEA">
      <w:pPr>
        <w:ind w:firstLine="31680"/>
      </w:pPr>
      <w:r>
        <w:t xml:space="preserve">  hour=(Ds1302_Dat_Rd(0x85)&amp;0x7f);                 //</w:t>
      </w:r>
      <w:r>
        <w:rPr>
          <w:rFonts w:hint="eastAsia"/>
        </w:rPr>
        <w:t>保留小时寄存器中原有的时间值</w:t>
      </w:r>
    </w:p>
    <w:p w:rsidR="00AC2BFA" w:rsidRDefault="00AC2BFA" w:rsidP="00511AEA">
      <w:pPr>
        <w:ind w:firstLine="31680"/>
      </w:pPr>
      <w:r>
        <w:t xml:space="preserve">  Ds1302_Protect_Fu(0)        ;</w:t>
      </w:r>
    </w:p>
    <w:p w:rsidR="00AC2BFA" w:rsidRDefault="00AC2BFA" w:rsidP="00511AEA">
      <w:pPr>
        <w:ind w:firstLine="31680"/>
      </w:pPr>
      <w:r>
        <w:t xml:space="preserve">  if(flagg)</w:t>
      </w:r>
    </w:p>
    <w:p w:rsidR="00AC2BFA" w:rsidRDefault="00AC2BFA" w:rsidP="00511AEA">
      <w:pPr>
        <w:ind w:firstLine="31680"/>
      </w:pPr>
      <w:r>
        <w:t xml:space="preserve">    {</w:t>
      </w:r>
    </w:p>
    <w:p w:rsidR="00AC2BFA" w:rsidRDefault="00AC2BFA" w:rsidP="00511AEA">
      <w:pPr>
        <w:ind w:firstLine="31680"/>
      </w:pPr>
      <w:r>
        <w:t xml:space="preserve">          Ds1302_Dat_Wr(0x84,0x80|hour);</w:t>
      </w:r>
    </w:p>
    <w:p w:rsidR="00AC2BFA" w:rsidRDefault="00AC2BFA" w:rsidP="00511AEA">
      <w:pPr>
        <w:ind w:firstLine="31680"/>
      </w:pPr>
      <w:r>
        <w:t xml:space="preserve">        }</w:t>
      </w:r>
    </w:p>
    <w:p w:rsidR="00AC2BFA" w:rsidRDefault="00AC2BFA" w:rsidP="00511AEA">
      <w:pPr>
        <w:ind w:firstLine="31680"/>
      </w:pPr>
      <w:r>
        <w:t xml:space="preserve">  else</w:t>
      </w:r>
    </w:p>
    <w:p w:rsidR="00AC2BFA" w:rsidRDefault="00AC2BFA" w:rsidP="00511AEA">
      <w:pPr>
        <w:ind w:firstLine="31680"/>
      </w:pPr>
      <w:r>
        <w:t xml:space="preserve">    {</w:t>
      </w:r>
    </w:p>
    <w:p w:rsidR="00AC2BFA" w:rsidRDefault="00AC2BFA" w:rsidP="00511AEA">
      <w:pPr>
        <w:ind w:firstLine="31680"/>
      </w:pPr>
      <w:r>
        <w:t xml:space="preserve">          Ds1302_Dat_Wr(0x84,0x00|hour);</w:t>
      </w:r>
    </w:p>
    <w:p w:rsidR="00AC2BFA" w:rsidRDefault="00AC2BFA" w:rsidP="00511AEA">
      <w:pPr>
        <w:ind w:firstLine="31680"/>
      </w:pPr>
      <w:r>
        <w:t xml:space="preserve">        }</w:t>
      </w:r>
    </w:p>
    <w:p w:rsidR="00AC2BFA" w:rsidRDefault="00AC2BFA" w:rsidP="00511AEA">
      <w:pPr>
        <w:ind w:firstLine="31680"/>
      </w:pPr>
      <w:r>
        <w:t xml:space="preserve">  Ds1302_Protect_Fu(1);</w:t>
      </w:r>
    </w:p>
    <w:p w:rsidR="00AC2BFA" w:rsidRDefault="00AC2BFA" w:rsidP="00511AEA">
      <w:pPr>
        <w:ind w:firstLine="31680"/>
      </w:pPr>
      <w:r>
        <w:t xml:space="preserve">} 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/**********************************************************************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函数名称</w:t>
      </w:r>
      <w:r>
        <w:t xml:space="preserve">:  void Ds1302_Get_Time(systemtime *time)                         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功能描述</w:t>
      </w:r>
      <w:r>
        <w:t xml:space="preserve">:  </w:t>
      </w:r>
      <w:r>
        <w:rPr>
          <w:rFonts w:hint="eastAsia"/>
        </w:rPr>
        <w:t>从</w:t>
      </w:r>
      <w:r>
        <w:t>ds1302</w:t>
      </w:r>
      <w:r>
        <w:rPr>
          <w:rFonts w:hint="eastAsia"/>
        </w:rPr>
        <w:t>中提取时间</w:t>
      </w:r>
      <w:r>
        <w:t xml:space="preserve">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输　入</w:t>
      </w:r>
      <w:r>
        <w:t>:    systemtime *time</w:t>
      </w:r>
      <w:r>
        <w:rPr>
          <w:rFonts w:hint="eastAsia"/>
        </w:rPr>
        <w:t>（形参</w:t>
      </w:r>
      <w:r>
        <w:t xml:space="preserve">  </w:t>
      </w:r>
      <w:r>
        <w:rPr>
          <w:rFonts w:hint="eastAsia"/>
        </w:rPr>
        <w:t>为存储时间结构体的首地址）</w:t>
      </w:r>
    </w:p>
    <w:p w:rsidR="00AC2BFA" w:rsidRDefault="00AC2BFA" w:rsidP="00511AEA">
      <w:pPr>
        <w:ind w:firstLine="31680"/>
      </w:pPr>
      <w:r>
        <w:t xml:space="preserve">**          </w:t>
      </w:r>
    </w:p>
    <w:p w:rsidR="00AC2BFA" w:rsidRDefault="00AC2BFA" w:rsidP="00511AEA">
      <w:pPr>
        <w:ind w:firstLine="31680"/>
      </w:pPr>
      <w:r>
        <w:t xml:space="preserve">**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输　出</w:t>
      </w:r>
      <w:r>
        <w:t xml:space="preserve">:    </w:t>
      </w:r>
    </w:p>
    <w:p w:rsidR="00AC2BFA" w:rsidRDefault="00AC2BFA" w:rsidP="00511AEA">
      <w:pPr>
        <w:ind w:firstLine="31680"/>
      </w:pPr>
      <w:r>
        <w:t xml:space="preserve">**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全局变量</w:t>
      </w:r>
      <w:r>
        <w:t>: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调用模块</w:t>
      </w:r>
      <w:r>
        <w:t xml:space="preserve">: </w:t>
      </w:r>
    </w:p>
    <w:p w:rsidR="00AC2BFA" w:rsidRDefault="00AC2BFA" w:rsidP="00511AEA">
      <w:pPr>
        <w:ind w:firstLine="31680"/>
      </w:pPr>
      <w:r>
        <w:t>**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作　者</w:t>
      </w:r>
      <w:r>
        <w:t xml:space="preserve">:    </w:t>
      </w:r>
      <w:r>
        <w:rPr>
          <w:rFonts w:hint="eastAsia"/>
        </w:rPr>
        <w:t>吴鉴鹰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日　期</w:t>
      </w:r>
      <w:r>
        <w:t>:     14.07.02</w:t>
      </w:r>
    </w:p>
    <w:p w:rsidR="00AC2BFA" w:rsidRDefault="00AC2BFA" w:rsidP="00511AEA">
      <w:pPr>
        <w:ind w:firstLine="31680"/>
      </w:pPr>
      <w:r>
        <w:t>***********************************************************************/</w:t>
      </w:r>
    </w:p>
    <w:p w:rsidR="00AC2BFA" w:rsidRDefault="00AC2BFA" w:rsidP="00511AEA">
      <w:pPr>
        <w:ind w:firstLine="31680"/>
      </w:pPr>
      <w:r>
        <w:t xml:space="preserve">void Ds1302_Get_Time(systemtime *time) </w:t>
      </w:r>
    </w:p>
    <w:p w:rsidR="00AC2BFA" w:rsidRDefault="00AC2BFA" w:rsidP="00511AEA">
      <w:pPr>
        <w:ind w:firstLine="31680"/>
      </w:pPr>
      <w:r>
        <w:t>{</w:t>
      </w:r>
    </w:p>
    <w:p w:rsidR="00AC2BFA" w:rsidRDefault="00AC2BFA" w:rsidP="00511AEA">
      <w:pPr>
        <w:ind w:firstLine="31680"/>
      </w:pPr>
      <w:r>
        <w:t xml:space="preserve">  uchar readvalue;</w:t>
      </w:r>
    </w:p>
    <w:p w:rsidR="00AC2BFA" w:rsidRDefault="00AC2BFA" w:rsidP="00511AEA">
      <w:pPr>
        <w:ind w:firstLine="31680"/>
      </w:pPr>
      <w:r>
        <w:t xml:space="preserve">  readvalue=Ds1302_Dat_Rd(Ds1302_Second_Addr);</w:t>
      </w:r>
    </w:p>
    <w:p w:rsidR="00AC2BFA" w:rsidRDefault="00AC2BFA" w:rsidP="00511AEA">
      <w:pPr>
        <w:ind w:firstLine="31680"/>
      </w:pPr>
      <w:r>
        <w:t xml:space="preserve">  time-&gt;second=((readvalue&amp;0x70)&gt;&gt;4)*10+(readvalue&amp;0x0f);</w:t>
      </w:r>
    </w:p>
    <w:p w:rsidR="00AC2BFA" w:rsidRDefault="00AC2BFA" w:rsidP="00511AEA">
      <w:pPr>
        <w:ind w:firstLine="31680"/>
      </w:pPr>
      <w:r>
        <w:t xml:space="preserve">  readvalue=Ds1302_Dat_Rd(Ds1302_Minute_Addr);</w:t>
      </w:r>
    </w:p>
    <w:p w:rsidR="00AC2BFA" w:rsidRDefault="00AC2BFA" w:rsidP="00511AEA">
      <w:pPr>
        <w:ind w:firstLine="31680"/>
      </w:pPr>
      <w:r>
        <w:t xml:space="preserve">  time-&gt;minute=((readvalue&amp;0x70)&gt;&gt;4)*10+(readvalue&amp;0x0f);</w:t>
      </w:r>
    </w:p>
    <w:p w:rsidR="00AC2BFA" w:rsidRDefault="00AC2BFA" w:rsidP="00511AEA">
      <w:pPr>
        <w:ind w:firstLine="31680"/>
      </w:pPr>
      <w:r>
        <w:t xml:space="preserve">  readvalue=Ds1302_Dat_Rd(Ds1302_Hour_Addr);</w:t>
      </w:r>
    </w:p>
    <w:p w:rsidR="00AC2BFA" w:rsidRDefault="00AC2BFA" w:rsidP="00511AEA">
      <w:pPr>
        <w:ind w:firstLine="31680"/>
      </w:pPr>
      <w:r>
        <w:t xml:space="preserve">  time-&gt;hour=((readvalue&amp;0x30)&gt;&gt;4)*10+(readvalue&amp;0x0f);</w:t>
      </w:r>
    </w:p>
    <w:p w:rsidR="00AC2BFA" w:rsidRDefault="00AC2BFA" w:rsidP="00511AEA">
      <w:pPr>
        <w:ind w:firstLine="31680"/>
      </w:pPr>
      <w:r>
        <w:t xml:space="preserve">  readvalue=Ds1302_Dat_Rd(Ds1302_Day_Addr);</w:t>
      </w:r>
    </w:p>
    <w:p w:rsidR="00AC2BFA" w:rsidRDefault="00AC2BFA" w:rsidP="00511AEA">
      <w:pPr>
        <w:ind w:firstLine="31680"/>
      </w:pPr>
      <w:r>
        <w:t xml:space="preserve">  time-&gt;day=((readvalue&amp;0x30)&gt;&gt;4)*10+(readvalue&amp;0x0f);</w:t>
      </w:r>
    </w:p>
    <w:p w:rsidR="00AC2BFA" w:rsidRDefault="00AC2BFA" w:rsidP="00511AEA">
      <w:pPr>
        <w:ind w:firstLine="31680"/>
      </w:pPr>
      <w:r>
        <w:t xml:space="preserve">  readvalue=Ds1302_Dat_Rd(Ds1302_Week_Addr);</w:t>
      </w:r>
    </w:p>
    <w:p w:rsidR="00AC2BFA" w:rsidRDefault="00AC2BFA" w:rsidP="00511AEA">
      <w:pPr>
        <w:ind w:firstLine="31680"/>
      </w:pPr>
      <w:r>
        <w:t xml:space="preserve">  time-&gt;week=(readvalue&amp;0x07);</w:t>
      </w:r>
    </w:p>
    <w:p w:rsidR="00AC2BFA" w:rsidRDefault="00AC2BFA" w:rsidP="00511AEA">
      <w:pPr>
        <w:ind w:firstLine="31680"/>
      </w:pPr>
      <w:r>
        <w:t xml:space="preserve">  readvalue=Ds1302_Dat_Rd(Ds1302_Month_Addr);</w:t>
      </w:r>
    </w:p>
    <w:p w:rsidR="00AC2BFA" w:rsidRDefault="00AC2BFA" w:rsidP="00511AEA">
      <w:pPr>
        <w:ind w:firstLine="31680"/>
      </w:pPr>
      <w:r>
        <w:t xml:space="preserve">  time-&gt;month=((readvalue&amp;0x10)&gt;&gt;4)*10+(readvalue&amp;0x0f);</w:t>
      </w:r>
    </w:p>
    <w:p w:rsidR="00AC2BFA" w:rsidRDefault="00AC2BFA" w:rsidP="00511AEA">
      <w:pPr>
        <w:ind w:firstLine="31680"/>
      </w:pPr>
      <w:r>
        <w:t xml:space="preserve">  readvalue=Ds1302_Dat_Rd(Ds1302_Year_Addr);</w:t>
      </w:r>
    </w:p>
    <w:p w:rsidR="00AC2BFA" w:rsidRDefault="00AC2BFA" w:rsidP="00511AEA">
      <w:pPr>
        <w:ind w:firstLine="31680"/>
      </w:pPr>
      <w:r>
        <w:t xml:space="preserve">  time-&gt;year=((readvalue&amp;0xf0)&gt;&gt;4)*10+(readvalue&amp;0x0f);</w:t>
      </w:r>
    </w:p>
    <w:p w:rsidR="00AC2BFA" w:rsidRDefault="00AC2BFA" w:rsidP="00511AEA">
      <w:pPr>
        <w:ind w:firstLine="31680"/>
      </w:pPr>
      <w:r>
        <w:t xml:space="preserve">  datastring[0]=time-&gt;year/10;</w:t>
      </w:r>
    </w:p>
    <w:p w:rsidR="00AC2BFA" w:rsidRDefault="00AC2BFA" w:rsidP="00511AEA">
      <w:pPr>
        <w:ind w:firstLine="31680"/>
      </w:pPr>
      <w:r>
        <w:t xml:space="preserve">  datastring[1]=time-&gt;year%10;</w:t>
      </w:r>
    </w:p>
    <w:p w:rsidR="00AC2BFA" w:rsidRDefault="00AC2BFA" w:rsidP="00511AEA">
      <w:pPr>
        <w:ind w:firstLine="31680"/>
      </w:pPr>
      <w:r>
        <w:t xml:space="preserve">  datastring[2]=time-&gt;month/10;</w:t>
      </w:r>
    </w:p>
    <w:p w:rsidR="00AC2BFA" w:rsidRDefault="00AC2BFA" w:rsidP="00511AEA">
      <w:pPr>
        <w:ind w:firstLine="31680"/>
      </w:pPr>
      <w:r>
        <w:t xml:space="preserve">  datastring[3]=time-&gt;month%10;</w:t>
      </w:r>
    </w:p>
    <w:p w:rsidR="00AC2BFA" w:rsidRDefault="00AC2BFA" w:rsidP="00511AEA">
      <w:pPr>
        <w:ind w:firstLine="31680"/>
      </w:pPr>
      <w:r>
        <w:t xml:space="preserve">  datastring[4]=time-&gt;day/10;</w:t>
      </w:r>
    </w:p>
    <w:p w:rsidR="00AC2BFA" w:rsidRDefault="00AC2BFA" w:rsidP="00511AEA">
      <w:pPr>
        <w:ind w:firstLine="31680"/>
      </w:pPr>
      <w:r>
        <w:t xml:space="preserve">  datastring[5]=time-&gt;day%10;</w:t>
      </w:r>
    </w:p>
    <w:p w:rsidR="00AC2BFA" w:rsidRDefault="00AC2BFA" w:rsidP="00511AEA">
      <w:pPr>
        <w:ind w:firstLine="31680"/>
      </w:pPr>
      <w:r>
        <w:t xml:space="preserve">  datastring[6]=time-&gt;hour/10;</w:t>
      </w:r>
    </w:p>
    <w:p w:rsidR="00AC2BFA" w:rsidRDefault="00AC2BFA" w:rsidP="00511AEA">
      <w:pPr>
        <w:ind w:firstLine="31680"/>
      </w:pPr>
      <w:r>
        <w:t xml:space="preserve">  datastring[7]=time-&gt;hour%10;</w:t>
      </w:r>
    </w:p>
    <w:p w:rsidR="00AC2BFA" w:rsidRDefault="00AC2BFA" w:rsidP="00511AEA">
      <w:pPr>
        <w:ind w:firstLine="31680"/>
      </w:pPr>
      <w:r>
        <w:t xml:space="preserve">  datastring[8]=time-&gt;minute/10;</w:t>
      </w:r>
    </w:p>
    <w:p w:rsidR="00AC2BFA" w:rsidRDefault="00AC2BFA" w:rsidP="00511AEA">
      <w:pPr>
        <w:ind w:firstLine="31680"/>
      </w:pPr>
      <w:r>
        <w:t xml:space="preserve">  datastring[9]=time-&gt;minute%10;</w:t>
      </w:r>
    </w:p>
    <w:p w:rsidR="00AC2BFA" w:rsidRDefault="00AC2BFA" w:rsidP="00511AEA">
      <w:pPr>
        <w:ind w:firstLine="31680"/>
      </w:pPr>
      <w:r>
        <w:t xml:space="preserve">  datastring[10]=time-&gt;second/10;</w:t>
      </w:r>
    </w:p>
    <w:p w:rsidR="00AC2BFA" w:rsidRDefault="00AC2BFA" w:rsidP="00511AEA">
      <w:pPr>
        <w:ind w:firstLine="31680"/>
      </w:pPr>
      <w:r>
        <w:t xml:space="preserve">  datastring[11]=time-&gt;second%10;</w:t>
      </w:r>
    </w:p>
    <w:p w:rsidR="00AC2BFA" w:rsidRDefault="00AC2BFA" w:rsidP="00511AEA">
      <w:pPr>
        <w:ind w:firstLine="31680"/>
      </w:pPr>
      <w:r>
        <w:t xml:space="preserve">  datastring[12]=time-&gt;week;</w:t>
      </w:r>
    </w:p>
    <w:p w:rsidR="00AC2BFA" w:rsidRDefault="00AC2BFA" w:rsidP="00511AEA">
      <w:pPr>
        <w:ind w:firstLine="31680"/>
      </w:pPr>
      <w:r>
        <w:t xml:space="preserve">  }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/**********************************************************************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函数名称</w:t>
      </w:r>
      <w:r>
        <w:t xml:space="preserve">:  void Ds1302_Init_Time(void)                        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功能描述</w:t>
      </w:r>
      <w:r>
        <w:t xml:space="preserve">:  </w:t>
      </w:r>
      <w:r>
        <w:rPr>
          <w:rFonts w:hint="eastAsia"/>
        </w:rPr>
        <w:t>初始时间设置为</w:t>
      </w:r>
      <w:r>
        <w:t>2014-07-2 08</w:t>
      </w:r>
      <w:r>
        <w:rPr>
          <w:rFonts w:hint="eastAsia"/>
        </w:rPr>
        <w:t>时</w:t>
      </w:r>
      <w:r>
        <w:t>08</w:t>
      </w:r>
      <w:r>
        <w:rPr>
          <w:rFonts w:hint="eastAsia"/>
        </w:rPr>
        <w:t>分</w:t>
      </w:r>
      <w:r>
        <w:t>08</w:t>
      </w:r>
      <w:r>
        <w:rPr>
          <w:rFonts w:hint="eastAsia"/>
        </w:rPr>
        <w:t>秒</w:t>
      </w:r>
      <w:r>
        <w:t xml:space="preserve">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输　入</w:t>
      </w:r>
      <w:r>
        <w:t xml:space="preserve">:    </w:t>
      </w:r>
    </w:p>
    <w:p w:rsidR="00AC2BFA" w:rsidRDefault="00AC2BFA" w:rsidP="00511AEA">
      <w:pPr>
        <w:ind w:firstLine="31680"/>
      </w:pPr>
      <w:r>
        <w:t xml:space="preserve">**          </w:t>
      </w:r>
    </w:p>
    <w:p w:rsidR="00AC2BFA" w:rsidRDefault="00AC2BFA" w:rsidP="00511AEA">
      <w:pPr>
        <w:ind w:firstLine="31680"/>
      </w:pPr>
      <w:r>
        <w:t xml:space="preserve">**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输　出</w:t>
      </w:r>
      <w:r>
        <w:t xml:space="preserve">:    </w:t>
      </w:r>
    </w:p>
    <w:p w:rsidR="00AC2BFA" w:rsidRDefault="00AC2BFA" w:rsidP="00511AEA">
      <w:pPr>
        <w:ind w:firstLine="31680"/>
      </w:pPr>
      <w:r>
        <w:t xml:space="preserve">**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全局变量</w:t>
      </w:r>
      <w:r>
        <w:t>: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调用模块</w:t>
      </w:r>
      <w:r>
        <w:t xml:space="preserve">: </w:t>
      </w:r>
    </w:p>
    <w:p w:rsidR="00AC2BFA" w:rsidRDefault="00AC2BFA" w:rsidP="00511AEA">
      <w:pPr>
        <w:ind w:firstLine="31680"/>
      </w:pPr>
      <w:r>
        <w:t>**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作　者</w:t>
      </w:r>
      <w:r>
        <w:t xml:space="preserve">:    </w:t>
      </w:r>
      <w:r>
        <w:rPr>
          <w:rFonts w:hint="eastAsia"/>
        </w:rPr>
        <w:t>吴鉴鹰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日　期</w:t>
      </w:r>
      <w:r>
        <w:t>:     14.07.02</w:t>
      </w:r>
    </w:p>
    <w:p w:rsidR="00AC2BFA" w:rsidRDefault="00AC2BFA" w:rsidP="00511AEA">
      <w:pPr>
        <w:ind w:firstLine="31680"/>
      </w:pPr>
      <w:r>
        <w:t>***********************************************************************/</w:t>
      </w:r>
    </w:p>
    <w:p w:rsidR="00AC2BFA" w:rsidRDefault="00AC2BFA" w:rsidP="00511AEA">
      <w:pPr>
        <w:ind w:firstLine="31680"/>
      </w:pPr>
      <w:r>
        <w:t>void Ds1302_Init_Time(void)</w:t>
      </w:r>
    </w:p>
    <w:p w:rsidR="00AC2BFA" w:rsidRDefault="00AC2BFA" w:rsidP="00511AEA">
      <w:pPr>
        <w:ind w:firstLine="31680"/>
      </w:pPr>
      <w:r>
        <w:t>{</w:t>
      </w:r>
    </w:p>
    <w:p w:rsidR="00AC2BFA" w:rsidRDefault="00AC2BFA" w:rsidP="00511AEA">
      <w:pPr>
        <w:ind w:firstLine="31680"/>
      </w:pPr>
      <w:r>
        <w:t xml:space="preserve">  day_set(0);</w:t>
      </w:r>
    </w:p>
    <w:p w:rsidR="00AC2BFA" w:rsidRDefault="00AC2BFA" w:rsidP="00511AEA">
      <w:pPr>
        <w:ind w:firstLine="31680"/>
      </w:pPr>
      <w:r>
        <w:t xml:space="preserve">  Ds1302_Set_Time(Ds1302_Second_Addr,0x08);</w:t>
      </w:r>
    </w:p>
    <w:p w:rsidR="00AC2BFA" w:rsidRDefault="00AC2BFA" w:rsidP="00511AEA">
      <w:pPr>
        <w:ind w:firstLine="31680"/>
      </w:pPr>
      <w:r>
        <w:t xml:space="preserve">  Ds1302_Set_Time(Ds1302_Minute_Addr,0x08);</w:t>
      </w:r>
    </w:p>
    <w:p w:rsidR="00AC2BFA" w:rsidRDefault="00AC2BFA" w:rsidP="00511AEA">
      <w:pPr>
        <w:ind w:firstLine="31680"/>
      </w:pPr>
      <w:r>
        <w:t xml:space="preserve">  Ds1302_Set_Time(Ds1302_Hour_Addr,0x08);</w:t>
      </w:r>
    </w:p>
    <w:p w:rsidR="00AC2BFA" w:rsidRDefault="00AC2BFA" w:rsidP="00511AEA">
      <w:pPr>
        <w:ind w:firstLine="31680"/>
      </w:pPr>
      <w:r>
        <w:t xml:space="preserve">  Ds1302_Set_Time(Ds1302_Day_Addr,0x02);</w:t>
      </w:r>
    </w:p>
    <w:p w:rsidR="00AC2BFA" w:rsidRDefault="00AC2BFA" w:rsidP="00511AEA">
      <w:pPr>
        <w:ind w:firstLine="31680"/>
      </w:pPr>
      <w:r>
        <w:t xml:space="preserve">  Ds1302_Set_Time(Ds1302_Month_Addr,0x07);</w:t>
      </w:r>
    </w:p>
    <w:p w:rsidR="00AC2BFA" w:rsidRDefault="00AC2BFA" w:rsidP="00511AEA">
      <w:pPr>
        <w:ind w:firstLine="31680"/>
      </w:pPr>
      <w:r>
        <w:t xml:space="preserve">  Ds1302_Set_Time(Ds1302_Year_Addr,0x14);</w:t>
      </w:r>
    </w:p>
    <w:p w:rsidR="00AC2BFA" w:rsidRDefault="00AC2BFA" w:rsidP="00511AEA">
      <w:pPr>
        <w:ind w:firstLine="31680"/>
      </w:pPr>
      <w:r>
        <w:t xml:space="preserve">  Ds1302_Set_Time(Ds1302_Week_Addr,0x05);</w:t>
      </w:r>
    </w:p>
    <w:p w:rsidR="00AC2BFA" w:rsidRDefault="00AC2BFA" w:rsidP="00511AEA">
      <w:pPr>
        <w:ind w:firstLine="31680"/>
      </w:pPr>
      <w:r>
        <w:t>}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/**********************************************************************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函数名称</w:t>
      </w:r>
      <w:r>
        <w:t xml:space="preserve">:  void Ds1302_Init_Fuc(void)                        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功能描述</w:t>
      </w:r>
      <w:r>
        <w:t xml:space="preserve">:  </w:t>
      </w:r>
      <w:r>
        <w:rPr>
          <w:rFonts w:hint="eastAsia"/>
        </w:rPr>
        <w:t>对</w:t>
      </w:r>
      <w:r>
        <w:t>DS1302</w:t>
      </w:r>
      <w:r>
        <w:rPr>
          <w:rFonts w:hint="eastAsia"/>
        </w:rPr>
        <w:t>的初始化函数</w:t>
      </w:r>
      <w:r>
        <w:t xml:space="preserve">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输　入</w:t>
      </w:r>
      <w:r>
        <w:t xml:space="preserve">:    </w:t>
      </w:r>
    </w:p>
    <w:p w:rsidR="00AC2BFA" w:rsidRDefault="00AC2BFA" w:rsidP="00511AEA">
      <w:pPr>
        <w:ind w:firstLine="31680"/>
      </w:pPr>
      <w:r>
        <w:t xml:space="preserve">**          </w:t>
      </w:r>
    </w:p>
    <w:p w:rsidR="00AC2BFA" w:rsidRDefault="00AC2BFA" w:rsidP="00511AEA">
      <w:pPr>
        <w:ind w:firstLine="31680"/>
      </w:pPr>
      <w:r>
        <w:t xml:space="preserve">**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输　出</w:t>
      </w:r>
      <w:r>
        <w:t xml:space="preserve">:    </w:t>
      </w:r>
    </w:p>
    <w:p w:rsidR="00AC2BFA" w:rsidRDefault="00AC2BFA" w:rsidP="00511AEA">
      <w:pPr>
        <w:ind w:firstLine="31680"/>
      </w:pPr>
      <w:r>
        <w:t xml:space="preserve">**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全局变量</w:t>
      </w:r>
      <w:r>
        <w:t>: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调用模块</w:t>
      </w:r>
      <w:r>
        <w:t xml:space="preserve">: </w:t>
      </w:r>
    </w:p>
    <w:p w:rsidR="00AC2BFA" w:rsidRDefault="00AC2BFA" w:rsidP="00511AEA">
      <w:pPr>
        <w:ind w:firstLine="31680"/>
      </w:pPr>
      <w:r>
        <w:t>**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作　者</w:t>
      </w:r>
      <w:r>
        <w:t xml:space="preserve">:    </w:t>
      </w:r>
      <w:r>
        <w:rPr>
          <w:rFonts w:hint="eastAsia"/>
        </w:rPr>
        <w:t>吴鉴鹰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日　期</w:t>
      </w:r>
      <w:r>
        <w:t>:     14.07.02</w:t>
      </w:r>
    </w:p>
    <w:p w:rsidR="00AC2BFA" w:rsidRDefault="00AC2BFA" w:rsidP="00511AEA">
      <w:pPr>
        <w:ind w:firstLine="31680"/>
      </w:pPr>
      <w:r>
        <w:t xml:space="preserve">***********************************************************************/ </w:t>
      </w:r>
    </w:p>
    <w:p w:rsidR="00AC2BFA" w:rsidRDefault="00AC2BFA" w:rsidP="00511AEA">
      <w:pPr>
        <w:ind w:firstLine="31680"/>
      </w:pPr>
      <w:r>
        <w:t>void Ds1302_Init_Fuc(void)</w:t>
      </w:r>
    </w:p>
    <w:p w:rsidR="00AC2BFA" w:rsidRDefault="00AC2BFA" w:rsidP="00511AEA">
      <w:pPr>
        <w:ind w:firstLine="31680"/>
      </w:pPr>
      <w:r>
        <w:t>{</w:t>
      </w:r>
    </w:p>
    <w:p w:rsidR="00AC2BFA" w:rsidRDefault="00AC2BFA" w:rsidP="00511AEA">
      <w:pPr>
        <w:ind w:firstLine="31680"/>
      </w:pPr>
      <w:r>
        <w:t xml:space="preserve">    uchar second=Ds1302_Dat_Rd(Ds1302_Second_Addr);</w:t>
      </w:r>
    </w:p>
    <w:p w:rsidR="00AC2BFA" w:rsidRDefault="00AC2BFA" w:rsidP="00511AEA">
      <w:pPr>
        <w:ind w:firstLine="31680"/>
      </w:pPr>
      <w:r>
        <w:t xml:space="preserve">    if(second&amp;0x80)</w:t>
      </w:r>
    </w:p>
    <w:p w:rsidR="00AC2BFA" w:rsidRDefault="00AC2BFA" w:rsidP="00511AEA">
      <w:pPr>
        <w:ind w:firstLine="31680"/>
      </w:pPr>
      <w:r>
        <w:t xml:space="preserve">    Ds1302_Set_Time(Ds1302_Second_Addr,0);</w:t>
      </w:r>
    </w:p>
    <w:p w:rsidR="00AC2BFA" w:rsidRDefault="00AC2BFA" w:rsidP="00B41ADE">
      <w:pPr>
        <w:ind w:firstLine="31680"/>
      </w:pPr>
      <w:r>
        <w:t>}</w:t>
      </w:r>
    </w:p>
    <w:p w:rsidR="00AC2BFA" w:rsidRDefault="00AC2BFA" w:rsidP="00B41ADE">
      <w:pPr>
        <w:ind w:firstLine="31680"/>
      </w:pPr>
    </w:p>
    <w:p w:rsidR="00AC2BFA" w:rsidRDefault="00AC2BFA" w:rsidP="00511AEA">
      <w:pPr>
        <w:ind w:firstLine="31680"/>
      </w:pPr>
      <w:r>
        <w:t>/******************************************************</w:t>
      </w:r>
    </w:p>
    <w:p w:rsidR="00AC2BFA" w:rsidRDefault="00AC2BFA" w:rsidP="00511AEA">
      <w:pPr>
        <w:ind w:firstLine="31680"/>
      </w:pPr>
      <w:r>
        <w:t>**</w:t>
      </w:r>
      <w:r>
        <w:rPr>
          <w:rFonts w:hint="eastAsia"/>
        </w:rPr>
        <w:t>作品：吴鉴鹰单片机驱动</w:t>
      </w:r>
      <w:r>
        <w:t>12864</w:t>
      </w:r>
      <w:r>
        <w:rPr>
          <w:rFonts w:hint="eastAsia"/>
        </w:rPr>
        <w:t>大字万年历设计和温度显示</w:t>
      </w:r>
      <w:r>
        <w:t xml:space="preserve">                                                          </w:t>
      </w:r>
    </w:p>
    <w:p w:rsidR="00AC2BFA" w:rsidRDefault="00AC2BFA" w:rsidP="00511AEA">
      <w:pPr>
        <w:ind w:firstLine="31680"/>
      </w:pPr>
      <w:r>
        <w:t>**</w:t>
      </w:r>
      <w:r>
        <w:rPr>
          <w:rFonts w:hint="eastAsia"/>
        </w:rPr>
        <w:t>申明：转载请标明作品来源</w:t>
      </w:r>
      <w:r>
        <w:t xml:space="preserve"> </w:t>
      </w:r>
      <w:r>
        <w:rPr>
          <w:rFonts w:hint="eastAsia"/>
        </w:rPr>
        <w:t>知识产权归作者本人所有！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这一讲的主要内容</w:t>
      </w:r>
      <w:r>
        <w:t>:  LCD12664</w:t>
      </w:r>
      <w:r>
        <w:rPr>
          <w:rFonts w:hint="eastAsia"/>
        </w:rPr>
        <w:t>液晶显示原理</w:t>
      </w:r>
      <w:r>
        <w:t xml:space="preserve">                                                                               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功能描述</w:t>
      </w:r>
      <w:r>
        <w:t>:</w:t>
      </w:r>
      <w:r>
        <w:rPr>
          <w:rFonts w:hint="eastAsia"/>
        </w:rPr>
        <w:t>单片机驱动</w:t>
      </w:r>
      <w:r>
        <w:t>12864</w:t>
      </w:r>
      <w:r>
        <w:rPr>
          <w:rFonts w:hint="eastAsia"/>
        </w:rPr>
        <w:t>大字万年历设计和温度显示</w:t>
      </w:r>
      <w:r>
        <w:t xml:space="preserve">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输　入</w:t>
      </w:r>
      <w:r>
        <w:t xml:space="preserve">: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液晶：</w:t>
      </w:r>
      <w:r>
        <w:t>Proteus</w:t>
      </w:r>
      <w:r>
        <w:rPr>
          <w:rFonts w:hint="eastAsia"/>
        </w:rPr>
        <w:t>元件库</w:t>
      </w:r>
      <w:r>
        <w:t>—AMPIRE128X64(</w:t>
      </w:r>
      <w:r>
        <w:rPr>
          <w:rFonts w:hint="eastAsia"/>
        </w:rPr>
        <w:t>无字库</w:t>
      </w:r>
      <w:r>
        <w:t xml:space="preserve">)   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输　出</w:t>
      </w:r>
      <w:r>
        <w:t xml:space="preserve">: </w:t>
      </w:r>
    </w:p>
    <w:p w:rsidR="00AC2BFA" w:rsidRDefault="00AC2BFA" w:rsidP="00511AEA">
      <w:pPr>
        <w:ind w:firstLine="31680"/>
      </w:pPr>
      <w:r>
        <w:t xml:space="preserve">**         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全局变量</w:t>
      </w:r>
      <w:r>
        <w:t>: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调用模块</w:t>
      </w:r>
      <w:r>
        <w:t xml:space="preserve">: </w:t>
      </w:r>
    </w:p>
    <w:p w:rsidR="00AC2BFA" w:rsidRDefault="00AC2BFA" w:rsidP="00511AEA">
      <w:pPr>
        <w:ind w:firstLine="31680"/>
      </w:pPr>
      <w:r>
        <w:t>**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作　者</w:t>
      </w:r>
      <w:r>
        <w:t xml:space="preserve">:    </w:t>
      </w:r>
      <w:r>
        <w:rPr>
          <w:rFonts w:hint="eastAsia"/>
        </w:rPr>
        <w:t>吴鉴鹰</w:t>
      </w:r>
    </w:p>
    <w:p w:rsidR="00AC2BFA" w:rsidRDefault="00AC2BFA" w:rsidP="00511AEA">
      <w:pPr>
        <w:ind w:firstLine="31680"/>
      </w:pPr>
      <w:r>
        <w:t xml:space="preserve">** </w:t>
      </w:r>
      <w:r>
        <w:rPr>
          <w:rFonts w:hint="eastAsia"/>
        </w:rPr>
        <w:t>日　期</w:t>
      </w:r>
      <w:r>
        <w:t>:     14.07.2</w:t>
      </w:r>
    </w:p>
    <w:p w:rsidR="00AC2BFA" w:rsidRDefault="00AC2BFA" w:rsidP="00511AEA">
      <w:pPr>
        <w:ind w:firstLine="31680"/>
      </w:pPr>
      <w:r>
        <w:t>**</w:t>
      </w:r>
      <w:r>
        <w:rPr>
          <w:rFonts w:hint="eastAsia"/>
        </w:rPr>
        <w:t>作者所属单位：鉴鹰电子工作室</w:t>
      </w:r>
    </w:p>
    <w:p w:rsidR="00AC2BFA" w:rsidRDefault="00AC2BFA" w:rsidP="00511AEA">
      <w:pPr>
        <w:ind w:firstLine="31680"/>
      </w:pPr>
      <w:r>
        <w:t>**</w:t>
      </w:r>
      <w:r>
        <w:rPr>
          <w:rFonts w:hint="eastAsia"/>
        </w:rPr>
        <w:t>交流</w:t>
      </w:r>
      <w:r>
        <w:t>QQ</w:t>
      </w:r>
      <w:r>
        <w:rPr>
          <w:rFonts w:hint="eastAsia"/>
        </w:rPr>
        <w:t>群</w:t>
      </w:r>
      <w:r>
        <w:t xml:space="preserve">: </w:t>
      </w:r>
      <w:r>
        <w:rPr>
          <w:rFonts w:hint="eastAsia"/>
        </w:rPr>
        <w:t>第一群：</w:t>
      </w:r>
      <w:r>
        <w:t xml:space="preserve"> 332164870  </w:t>
      </w:r>
      <w:r>
        <w:rPr>
          <w:rFonts w:hint="eastAsia"/>
        </w:rPr>
        <w:t>第二群：</w:t>
      </w:r>
      <w:r>
        <w:t xml:space="preserve">194314772   </w:t>
      </w:r>
      <w:r>
        <w:rPr>
          <w:rFonts w:hint="eastAsia"/>
        </w:rPr>
        <w:t>联系</w:t>
      </w:r>
      <w:r>
        <w:t xml:space="preserve">QQ:1123942529 </w:t>
      </w:r>
    </w:p>
    <w:p w:rsidR="00AC2BFA" w:rsidRDefault="00AC2BFA" w:rsidP="00511AEA">
      <w:pPr>
        <w:ind w:firstLine="31680"/>
      </w:pPr>
      <w:r>
        <w:t>**</w:t>
      </w:r>
      <w:r>
        <w:rPr>
          <w:rFonts w:hint="eastAsia"/>
        </w:rPr>
        <w:t>申明：转载请标明作品来源</w:t>
      </w:r>
      <w:r>
        <w:t xml:space="preserve"> </w:t>
      </w:r>
      <w:r>
        <w:rPr>
          <w:rFonts w:hint="eastAsia"/>
        </w:rPr>
        <w:t>知识产权归作者吴鉴鹰所有！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rPr>
          <w:rFonts w:hint="eastAsia"/>
        </w:rPr>
        <w:t>备注：有什么错误的地方，欢迎各大读者指正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O(</w:t>
      </w:r>
      <w:r>
        <w:rPr>
          <w:rFonts w:hint="eastAsia"/>
        </w:rPr>
        <w:t>∩</w:t>
      </w:r>
      <w:r>
        <w:t>_</w:t>
      </w:r>
      <w:r>
        <w:rPr>
          <w:rFonts w:hint="eastAsia"/>
        </w:rPr>
        <w:t>∩</w:t>
      </w:r>
      <w:r>
        <w:t>)O~</w:t>
      </w:r>
    </w:p>
    <w:p w:rsidR="00AC2BFA" w:rsidRDefault="00AC2BFA" w:rsidP="00511AEA">
      <w:pPr>
        <w:ind w:firstLine="31680"/>
      </w:pPr>
      <w:r>
        <w:t>*******************************************************/</w:t>
      </w:r>
    </w:p>
    <w:p w:rsidR="00AC2BFA" w:rsidRDefault="00AC2BFA" w:rsidP="00511AEA">
      <w:pPr>
        <w:ind w:firstLine="31680"/>
      </w:pPr>
      <w:r>
        <w:t>#ifndef _1302_H__</w:t>
      </w:r>
    </w:p>
    <w:p w:rsidR="00AC2BFA" w:rsidRDefault="00AC2BFA" w:rsidP="00511AEA">
      <w:pPr>
        <w:ind w:firstLine="31680"/>
      </w:pPr>
      <w:r>
        <w:t xml:space="preserve">#define _1302_H__        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#define uchar unsigned char</w:t>
      </w:r>
    </w:p>
    <w:p w:rsidR="00AC2BFA" w:rsidRDefault="00AC2BFA" w:rsidP="00511AEA">
      <w:pPr>
        <w:ind w:firstLine="31680"/>
      </w:pPr>
      <w:r>
        <w:t>#define uint unsigned int           //</w:t>
      </w:r>
      <w:r>
        <w:rPr>
          <w:rFonts w:hint="eastAsia"/>
        </w:rPr>
        <w:t>宏定义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#define Ds1302_Second_Addr 0x80</w:t>
      </w:r>
    </w:p>
    <w:p w:rsidR="00AC2BFA" w:rsidRDefault="00AC2BFA" w:rsidP="00511AEA">
      <w:pPr>
        <w:ind w:firstLine="31680"/>
      </w:pPr>
      <w:r>
        <w:t>#define Ds1302_Minute_Addr 0x82</w:t>
      </w:r>
    </w:p>
    <w:p w:rsidR="00AC2BFA" w:rsidRDefault="00AC2BFA" w:rsidP="00511AEA">
      <w:pPr>
        <w:ind w:firstLine="31680"/>
      </w:pPr>
      <w:r>
        <w:t>#define Ds1302_Hour_Addr 0x84</w:t>
      </w:r>
    </w:p>
    <w:p w:rsidR="00AC2BFA" w:rsidRDefault="00AC2BFA" w:rsidP="00511AEA">
      <w:pPr>
        <w:ind w:firstLine="31680"/>
      </w:pPr>
      <w:r>
        <w:t>#define Ds1302_Day_Addr 0x86</w:t>
      </w:r>
    </w:p>
    <w:p w:rsidR="00AC2BFA" w:rsidRDefault="00AC2BFA" w:rsidP="00511AEA">
      <w:pPr>
        <w:ind w:firstLine="31680"/>
      </w:pPr>
      <w:r>
        <w:t>#define Ds1302_Week_Addr 0x8a</w:t>
      </w:r>
    </w:p>
    <w:p w:rsidR="00AC2BFA" w:rsidRDefault="00AC2BFA" w:rsidP="00511AEA">
      <w:pPr>
        <w:ind w:firstLine="31680"/>
      </w:pPr>
      <w:r>
        <w:t>#define Ds1302_Month_Addr 0x88</w:t>
      </w:r>
    </w:p>
    <w:p w:rsidR="00AC2BFA" w:rsidRDefault="00AC2BFA" w:rsidP="00511AEA">
      <w:pPr>
        <w:ind w:firstLine="31680"/>
      </w:pPr>
      <w:r>
        <w:t>#define Ds1302_Year_Addr 0x8c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/**</w:t>
      </w:r>
      <w:r>
        <w:rPr>
          <w:rFonts w:hint="eastAsia"/>
        </w:rPr>
        <w:t>端口定义</w:t>
      </w:r>
      <w:r>
        <w:t>**/</w:t>
      </w:r>
    </w:p>
    <w:p w:rsidR="00AC2BFA" w:rsidRDefault="00AC2BFA" w:rsidP="00511AEA">
      <w:pPr>
        <w:ind w:firstLine="31680"/>
      </w:pPr>
      <w:r>
        <w:t>/*sbit  IO=P3^7;</w:t>
      </w:r>
    </w:p>
    <w:p w:rsidR="00AC2BFA" w:rsidRDefault="00AC2BFA" w:rsidP="00511AEA">
      <w:pPr>
        <w:ind w:firstLine="31680"/>
      </w:pPr>
      <w:r>
        <w:t>sbit CLK=P3^6;</w:t>
      </w:r>
    </w:p>
    <w:p w:rsidR="00AC2BFA" w:rsidRDefault="00AC2BFA" w:rsidP="00511AEA">
      <w:pPr>
        <w:ind w:firstLine="31680"/>
      </w:pPr>
      <w:r>
        <w:t>sbit RST=P3^5;</w:t>
      </w:r>
    </w:p>
    <w:p w:rsidR="00AC2BFA" w:rsidRDefault="00AC2BFA" w:rsidP="00511AEA">
      <w:pPr>
        <w:ind w:firstLine="31680"/>
      </w:pPr>
      <w:r>
        <w:t>sbit ACC0=ACC^0;</w:t>
      </w:r>
    </w:p>
    <w:p w:rsidR="00AC2BFA" w:rsidRDefault="00AC2BFA" w:rsidP="00511AEA">
      <w:pPr>
        <w:ind w:firstLine="31680"/>
      </w:pPr>
      <w:r>
        <w:t>sbit ACC7=ACC^7;</w:t>
      </w:r>
    </w:p>
    <w:p w:rsidR="00AC2BFA" w:rsidRDefault="00AC2BFA" w:rsidP="00511AEA">
      <w:pPr>
        <w:ind w:firstLine="31680"/>
      </w:pPr>
      <w:r>
        <w:t>char datastring[13]; */  ////</w:t>
      </w:r>
      <w:r>
        <w:rPr>
          <w:rFonts w:hint="eastAsia"/>
        </w:rPr>
        <w:t>存放时间的数组</w:t>
      </w:r>
    </w:p>
    <w:p w:rsidR="00AC2BFA" w:rsidRDefault="00AC2BFA" w:rsidP="00511AEA">
      <w:pPr>
        <w:ind w:firstLine="31680"/>
      </w:pPr>
      <w:r>
        <w:t>typedef struct</w:t>
      </w:r>
    </w:p>
    <w:p w:rsidR="00AC2BFA" w:rsidRDefault="00AC2BFA" w:rsidP="00511AEA">
      <w:pPr>
        <w:ind w:firstLine="31680"/>
      </w:pPr>
      <w:r>
        <w:t>{</w:t>
      </w:r>
    </w:p>
    <w:p w:rsidR="00AC2BFA" w:rsidRDefault="00AC2BFA" w:rsidP="00511AEA">
      <w:pPr>
        <w:ind w:firstLine="31680"/>
      </w:pPr>
      <w:r>
        <w:t xml:space="preserve">         uchar second;</w:t>
      </w:r>
    </w:p>
    <w:p w:rsidR="00AC2BFA" w:rsidRDefault="00AC2BFA" w:rsidP="00511AEA">
      <w:pPr>
        <w:ind w:firstLine="31680"/>
      </w:pPr>
      <w:r>
        <w:t xml:space="preserve">        uchar minute;</w:t>
      </w:r>
    </w:p>
    <w:p w:rsidR="00AC2BFA" w:rsidRDefault="00AC2BFA" w:rsidP="00511AEA">
      <w:pPr>
        <w:ind w:firstLine="31680"/>
      </w:pPr>
      <w:r>
        <w:t xml:space="preserve">        uchar hour;</w:t>
      </w:r>
    </w:p>
    <w:p w:rsidR="00AC2BFA" w:rsidRDefault="00AC2BFA" w:rsidP="00511AEA">
      <w:pPr>
        <w:ind w:firstLine="31680"/>
      </w:pPr>
      <w:r>
        <w:t xml:space="preserve">        uchar day;</w:t>
      </w:r>
    </w:p>
    <w:p w:rsidR="00AC2BFA" w:rsidRDefault="00AC2BFA" w:rsidP="00511AEA">
      <w:pPr>
        <w:ind w:firstLine="31680"/>
      </w:pPr>
      <w:r>
        <w:t xml:space="preserve">        uchar week;</w:t>
      </w:r>
    </w:p>
    <w:p w:rsidR="00AC2BFA" w:rsidRDefault="00AC2BFA" w:rsidP="00511AEA">
      <w:pPr>
        <w:ind w:firstLine="31680"/>
      </w:pPr>
      <w:r>
        <w:t xml:space="preserve">        uchar month;</w:t>
      </w:r>
    </w:p>
    <w:p w:rsidR="00AC2BFA" w:rsidRDefault="00AC2BFA" w:rsidP="00511AEA">
      <w:pPr>
        <w:ind w:firstLine="31680"/>
      </w:pPr>
      <w:r>
        <w:t xml:space="preserve">        uchar year;</w:t>
      </w:r>
    </w:p>
    <w:p w:rsidR="00AC2BFA" w:rsidRDefault="00AC2BFA" w:rsidP="00511AEA">
      <w:pPr>
        <w:ind w:firstLine="31680"/>
      </w:pPr>
      <w:r>
        <w:t>}systemtime;//</w:t>
      </w:r>
      <w:r>
        <w:rPr>
          <w:rFonts w:hint="eastAsia"/>
        </w:rPr>
        <w:t>定义的时间的类型</w:t>
      </w:r>
    </w:p>
    <w:p w:rsidR="00AC2BFA" w:rsidRDefault="00AC2BFA" w:rsidP="00511AEA">
      <w:pPr>
        <w:ind w:firstLine="31680"/>
      </w:pPr>
      <w:r>
        <w:t>void Ds1302_Write_Fu(uchar dat);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/**</w:t>
      </w:r>
      <w:r>
        <w:rPr>
          <w:rFonts w:hint="eastAsia"/>
        </w:rPr>
        <w:t>实时时钟读出一个字节</w:t>
      </w:r>
      <w:r>
        <w:t>**/</w:t>
      </w:r>
    </w:p>
    <w:p w:rsidR="00AC2BFA" w:rsidRDefault="00AC2BFA" w:rsidP="00511AEA">
      <w:pPr>
        <w:ind w:firstLine="31680"/>
      </w:pPr>
      <w:r>
        <w:t>uchar Ds1302_Read_Fu();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/**</w:t>
      </w:r>
      <w:r>
        <w:rPr>
          <w:rFonts w:hint="eastAsia"/>
        </w:rPr>
        <w:t>写入数据</w:t>
      </w:r>
      <w:r>
        <w:t>**/</w:t>
      </w:r>
    </w:p>
    <w:p w:rsidR="00AC2BFA" w:rsidRDefault="00AC2BFA" w:rsidP="00511AEA">
      <w:pPr>
        <w:ind w:firstLine="31680"/>
      </w:pPr>
      <w:r>
        <w:t>void Ds1302_Dat_Wr(uchar addr,uchar dat);   //addr</w:t>
      </w:r>
      <w:r>
        <w:rPr>
          <w:rFonts w:hint="eastAsia"/>
        </w:rPr>
        <w:t>为要写数据的地址</w:t>
      </w:r>
      <w:r>
        <w:t>,dat</w:t>
      </w:r>
      <w:r>
        <w:rPr>
          <w:rFonts w:hint="eastAsia"/>
        </w:rPr>
        <w:t>为要写的数据</w:t>
      </w:r>
    </w:p>
    <w:p w:rsidR="00AC2BFA" w:rsidRDefault="00AC2BFA" w:rsidP="00511AEA">
      <w:pPr>
        <w:ind w:firstLine="31680"/>
      </w:pPr>
      <w:r>
        <w:t xml:space="preserve">        </w:t>
      </w:r>
    </w:p>
    <w:p w:rsidR="00AC2BFA" w:rsidRDefault="00AC2BFA" w:rsidP="00511AEA">
      <w:pPr>
        <w:ind w:firstLine="31680"/>
      </w:pPr>
      <w:r>
        <w:t>/**</w:t>
      </w:r>
      <w:r>
        <w:rPr>
          <w:rFonts w:hint="eastAsia"/>
        </w:rPr>
        <w:t>读出数据</w:t>
      </w:r>
      <w:r>
        <w:t>**/</w:t>
      </w:r>
    </w:p>
    <w:p w:rsidR="00AC2BFA" w:rsidRDefault="00AC2BFA" w:rsidP="00511AEA">
      <w:pPr>
        <w:ind w:firstLine="31680"/>
      </w:pPr>
      <w:r>
        <w:t>uchar Ds1302_Dat_Rd(uchar addr);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/**</w:t>
      </w:r>
      <w:r>
        <w:rPr>
          <w:rFonts w:hint="eastAsia"/>
        </w:rPr>
        <w:t>是否写保护</w:t>
      </w:r>
      <w:r>
        <w:t>**/</w:t>
      </w:r>
    </w:p>
    <w:p w:rsidR="00AC2BFA" w:rsidRDefault="00AC2BFA" w:rsidP="00511AEA">
      <w:pPr>
        <w:ind w:firstLine="31680"/>
      </w:pPr>
      <w:r>
        <w:t>void Ds1302_Protect_Fu(bit Time_Jinzhi_Flag);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/**</w:t>
      </w:r>
      <w:r>
        <w:rPr>
          <w:rFonts w:hint="eastAsia"/>
        </w:rPr>
        <w:t>时间设置</w:t>
      </w:r>
      <w:r>
        <w:t>**/</w:t>
      </w:r>
    </w:p>
    <w:p w:rsidR="00AC2BFA" w:rsidRDefault="00AC2BFA" w:rsidP="00511AEA">
      <w:pPr>
        <w:ind w:firstLine="31680"/>
      </w:pPr>
      <w:r>
        <w:t>void Ds1302_Set_Time(uchar addr,uchar value);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/**</w:t>
      </w:r>
      <w:r>
        <w:rPr>
          <w:rFonts w:hint="eastAsia"/>
        </w:rPr>
        <w:t>时间增减设置</w:t>
      </w:r>
      <w:r>
        <w:t>**/</w:t>
      </w:r>
    </w:p>
    <w:p w:rsidR="00AC2BFA" w:rsidRDefault="00AC2BFA" w:rsidP="00511AEA">
      <w:pPr>
        <w:ind w:firstLine="31680"/>
      </w:pPr>
      <w:r>
        <w:t>void Ds1302_Set_Plus(uchar adr);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void Ds1302_Set_Reduc(uchar adr);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/**12/24</w:t>
      </w:r>
      <w:r>
        <w:rPr>
          <w:rFonts w:hint="eastAsia"/>
        </w:rPr>
        <w:t>小时时间设置</w:t>
      </w:r>
      <w:r>
        <w:t>**/</w:t>
      </w:r>
    </w:p>
    <w:p w:rsidR="00AC2BFA" w:rsidRDefault="00AC2BFA" w:rsidP="00511AEA">
      <w:pPr>
        <w:ind w:firstLine="31680"/>
      </w:pPr>
      <w:r>
        <w:t>void day_set(bit Time_Jinzhi_Flag);                         //flag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为</w:t>
      </w:r>
      <w:r>
        <w:t>12</w:t>
      </w:r>
      <w:r>
        <w:rPr>
          <w:rFonts w:hint="eastAsia"/>
        </w:rPr>
        <w:t>时制</w:t>
      </w:r>
      <w:r>
        <w:t>,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则为</w:t>
      </w:r>
      <w:r>
        <w:t>24</w:t>
      </w:r>
      <w:r>
        <w:rPr>
          <w:rFonts w:hint="eastAsia"/>
        </w:rPr>
        <w:t>小时制</w:t>
      </w:r>
    </w:p>
    <w:p w:rsidR="00AC2BFA" w:rsidRDefault="00AC2BFA" w:rsidP="00511AEA">
      <w:pPr>
        <w:ind w:firstLine="31680"/>
      </w:pPr>
      <w:r>
        <w:t xml:space="preserve"> </w:t>
      </w:r>
    </w:p>
    <w:p w:rsidR="00AC2BFA" w:rsidRDefault="00AC2BFA" w:rsidP="00511AEA">
      <w:pPr>
        <w:ind w:firstLine="31680"/>
      </w:pPr>
      <w:r>
        <w:t>/**</w:t>
      </w:r>
      <w:r>
        <w:rPr>
          <w:rFonts w:hint="eastAsia"/>
        </w:rPr>
        <w:t>取时间</w:t>
      </w:r>
      <w:r>
        <w:t>**/</w:t>
      </w:r>
    </w:p>
    <w:p w:rsidR="00AC2BFA" w:rsidRDefault="00AC2BFA" w:rsidP="00511AEA">
      <w:pPr>
        <w:ind w:firstLine="31680"/>
      </w:pPr>
      <w:r>
        <w:t xml:space="preserve">void Ds1302_Get_Time(systemtime *time); 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/**</w:t>
      </w:r>
      <w:r>
        <w:rPr>
          <w:rFonts w:hint="eastAsia"/>
        </w:rPr>
        <w:t>初始时间设置为</w:t>
      </w:r>
      <w:r>
        <w:t>2014-07-2 08</w:t>
      </w:r>
      <w:r>
        <w:rPr>
          <w:rFonts w:hint="eastAsia"/>
        </w:rPr>
        <w:t>时</w:t>
      </w:r>
      <w:r>
        <w:t>08</w:t>
      </w:r>
      <w:r>
        <w:rPr>
          <w:rFonts w:hint="eastAsia"/>
        </w:rPr>
        <w:t>分</w:t>
      </w:r>
      <w:r>
        <w:t>08</w:t>
      </w:r>
      <w:r>
        <w:rPr>
          <w:rFonts w:hint="eastAsia"/>
        </w:rPr>
        <w:t>秒</w:t>
      </w:r>
      <w:r>
        <w:t>**/</w:t>
      </w:r>
    </w:p>
    <w:p w:rsidR="00AC2BFA" w:rsidRDefault="00AC2BFA" w:rsidP="00511AEA">
      <w:pPr>
        <w:ind w:firstLine="31680"/>
      </w:pPr>
      <w:r>
        <w:t>void Ds1302_Init_Time(void);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 xml:space="preserve">   /**DS1302</w:t>
      </w:r>
      <w:r>
        <w:rPr>
          <w:rFonts w:hint="eastAsia"/>
        </w:rPr>
        <w:t>初始化</w:t>
      </w:r>
      <w:r>
        <w:t>**/</w:t>
      </w:r>
    </w:p>
    <w:p w:rsidR="00AC2BFA" w:rsidRDefault="00AC2BFA" w:rsidP="00511AEA">
      <w:pPr>
        <w:ind w:firstLine="31680"/>
      </w:pPr>
      <w:r>
        <w:t>void Ds1302_Init_Fuc(void) ;</w:t>
      </w:r>
    </w:p>
    <w:p w:rsidR="00AC2BFA" w:rsidRDefault="00AC2BFA" w:rsidP="00511AEA">
      <w:pPr>
        <w:ind w:firstLine="31680"/>
      </w:pPr>
    </w:p>
    <w:p w:rsidR="00AC2BFA" w:rsidRDefault="00AC2BFA" w:rsidP="00511AEA">
      <w:pPr>
        <w:ind w:firstLine="31680"/>
      </w:pPr>
      <w:r>
        <w:t>#endif</w:t>
      </w:r>
    </w:p>
    <w:sectPr w:rsidR="00AC2BFA" w:rsidSect="00C621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BFA" w:rsidRDefault="00AC2BFA" w:rsidP="00B41ADE">
      <w:pPr>
        <w:ind w:firstLine="31680"/>
      </w:pPr>
      <w:r>
        <w:separator/>
      </w:r>
    </w:p>
  </w:endnote>
  <w:endnote w:type="continuationSeparator" w:id="1">
    <w:p w:rsidR="00AC2BFA" w:rsidRDefault="00AC2BFA" w:rsidP="00B41ADE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BFA" w:rsidRDefault="00AC2BFA" w:rsidP="00B41ADE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BFA" w:rsidRDefault="00AC2BFA" w:rsidP="00511AEA">
    <w:pPr>
      <w:pStyle w:val="Footer"/>
      <w:ind w:firstLine="31680"/>
      <w:jc w:val="right"/>
    </w:pPr>
    <w:fldSimple w:instr=" PAGE   \* MERGEFORMAT ">
      <w:r w:rsidRPr="00511AEA">
        <w:rPr>
          <w:noProof/>
          <w:lang w:val="zh-CN"/>
        </w:rPr>
        <w:t>9</w:t>
      </w:r>
    </w:fldSimple>
  </w:p>
  <w:p w:rsidR="00AC2BFA" w:rsidRDefault="00AC2BFA" w:rsidP="00B41ADE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BFA" w:rsidRDefault="00AC2BFA" w:rsidP="00B41ADE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BFA" w:rsidRDefault="00AC2BFA" w:rsidP="00B41ADE">
      <w:pPr>
        <w:ind w:firstLine="31680"/>
      </w:pPr>
      <w:r>
        <w:separator/>
      </w:r>
    </w:p>
  </w:footnote>
  <w:footnote w:type="continuationSeparator" w:id="1">
    <w:p w:rsidR="00AC2BFA" w:rsidRDefault="00AC2BFA" w:rsidP="00B41ADE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BFA" w:rsidRDefault="00AC2BFA" w:rsidP="00B41ADE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BFA" w:rsidRPr="00C62179" w:rsidRDefault="00AC2BFA" w:rsidP="00B41ADE">
    <w:pPr>
      <w:pStyle w:val="Header"/>
      <w:ind w:firstLine="31680"/>
      <w:rPr>
        <w:sz w:val="44"/>
      </w:rPr>
    </w:pPr>
    <w:r w:rsidRPr="00C62179">
      <w:rPr>
        <w:sz w:val="44"/>
      </w:rPr>
      <w:t>DS1302</w:t>
    </w:r>
    <w:r w:rsidRPr="00C62179">
      <w:rPr>
        <w:rFonts w:hint="eastAsia"/>
        <w:sz w:val="44"/>
      </w:rPr>
      <w:t>程序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BFA" w:rsidRDefault="00AC2BFA" w:rsidP="00B41ADE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2179"/>
    <w:rsid w:val="00064145"/>
    <w:rsid w:val="00075BBC"/>
    <w:rsid w:val="0016618C"/>
    <w:rsid w:val="0042328E"/>
    <w:rsid w:val="00511AEA"/>
    <w:rsid w:val="005336A7"/>
    <w:rsid w:val="0066344E"/>
    <w:rsid w:val="00771669"/>
    <w:rsid w:val="007C725B"/>
    <w:rsid w:val="00A92E2B"/>
    <w:rsid w:val="00AC2BFA"/>
    <w:rsid w:val="00B41ADE"/>
    <w:rsid w:val="00BC106C"/>
    <w:rsid w:val="00C62179"/>
    <w:rsid w:val="00D15372"/>
    <w:rsid w:val="00F57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669"/>
    <w:pPr>
      <w:widowControl w:val="0"/>
      <w:ind w:firstLineChars="200" w:firstLine="20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62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6217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C62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62179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9</Pages>
  <Words>2314</Words>
  <Characters>13192</Characters>
  <Application>Microsoft Office Outlook</Application>
  <DocSecurity>0</DocSecurity>
  <Lines>0</Lines>
  <Paragraphs>0</Paragraphs>
  <ScaleCrop>false</ScaleCrop>
  <Company>WwW.YlmF.CoM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Windows 用户</cp:lastModifiedBy>
  <cp:revision>4</cp:revision>
  <dcterms:created xsi:type="dcterms:W3CDTF">2011-01-21T18:12:00Z</dcterms:created>
  <dcterms:modified xsi:type="dcterms:W3CDTF">2015-04-16T14:07:00Z</dcterms:modified>
</cp:coreProperties>
</file>